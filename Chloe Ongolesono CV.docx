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4A0" w:firstRow="1" w:lastRow="0" w:firstColumn="1" w:lastColumn="0" w:noHBand="0" w:noVBand="1"/>
      </w:tblPr>
      <w:tblGrid>
        <w:gridCol w:w="540"/>
        <w:gridCol w:w="1620"/>
        <w:gridCol w:w="1698"/>
        <w:gridCol w:w="405"/>
        <w:gridCol w:w="3499"/>
        <w:gridCol w:w="2704"/>
      </w:tblGrid>
      <w:tr w:rsidR="00FA7FF1" w:rsidRPr="002F19EC" w14:paraId="0B19A9CD" w14:textId="77777777" w:rsidTr="00985382">
        <w:tc>
          <w:tcPr>
            <w:tcW w:w="2160" w:type="dxa"/>
            <w:gridSpan w:val="2"/>
          </w:tcPr>
          <w:p w14:paraId="1060B644" w14:textId="15EA85E8" w:rsidR="004B4147" w:rsidRPr="002F19EC" w:rsidRDefault="004B4147" w:rsidP="004B4147">
            <w:pPr>
              <w:pStyle w:val="Logo"/>
            </w:pPr>
          </w:p>
        </w:tc>
        <w:tc>
          <w:tcPr>
            <w:tcW w:w="8306" w:type="dxa"/>
            <w:gridSpan w:val="4"/>
            <w:tcBorders>
              <w:bottom w:val="single" w:sz="4" w:space="0" w:color="FFFFFF" w:themeColor="background1"/>
            </w:tcBorders>
          </w:tcPr>
          <w:p w14:paraId="693D162F" w14:textId="2F5C6B3B" w:rsidR="004B4147" w:rsidRPr="00EC0AFE" w:rsidRDefault="00FD0C63" w:rsidP="004B4147">
            <w:pPr>
              <w:pStyle w:val="Titel"/>
              <w:rPr>
                <w:color w:val="4A66AC" w:themeColor="accent1"/>
              </w:rPr>
            </w:pPr>
            <w:r w:rsidRPr="00EC0AFE">
              <w:rPr>
                <w:color w:val="4A66AC" w:themeColor="accent1"/>
              </w:rPr>
              <w:t>Chloë</w:t>
            </w:r>
          </w:p>
          <w:p w14:paraId="6788EDDA" w14:textId="5A5A5614" w:rsidR="004B4147" w:rsidRPr="002F19EC" w:rsidRDefault="00FD0C63" w:rsidP="00A21AF8">
            <w:pPr>
              <w:pStyle w:val="Ondertitel"/>
            </w:pPr>
            <w:r w:rsidRPr="00EC0AFE">
              <w:rPr>
                <w:color w:val="4A66AC" w:themeColor="accent1"/>
              </w:rPr>
              <w:t>Ongolesono</w:t>
            </w:r>
          </w:p>
        </w:tc>
      </w:tr>
      <w:tr w:rsidR="00FA7FF1" w:rsidRPr="002F19EC" w14:paraId="445C89C3" w14:textId="77777777" w:rsidTr="00985382">
        <w:tc>
          <w:tcPr>
            <w:tcW w:w="2160" w:type="dxa"/>
            <w:gridSpan w:val="2"/>
          </w:tcPr>
          <w:p w14:paraId="7293DCA2" w14:textId="4E9C0AA5" w:rsidR="00A21AF8" w:rsidRPr="002F19EC" w:rsidRDefault="00A21AF8" w:rsidP="000161E1"/>
        </w:tc>
        <w:tc>
          <w:tcPr>
            <w:tcW w:w="8306" w:type="dxa"/>
            <w:gridSpan w:val="4"/>
            <w:tcBorders>
              <w:top w:val="single" w:sz="4" w:space="0" w:color="FFFFFF" w:themeColor="background1"/>
            </w:tcBorders>
          </w:tcPr>
          <w:p w14:paraId="2D8437C7" w14:textId="322EBFFF" w:rsidR="00A21AF8" w:rsidRPr="002F19EC" w:rsidRDefault="00FD0C63" w:rsidP="00A21AF8">
            <w:pPr>
              <w:pStyle w:val="Functie"/>
            </w:pPr>
            <w:r>
              <w:t>Software development student</w:t>
            </w:r>
          </w:p>
        </w:tc>
      </w:tr>
      <w:tr w:rsidR="00FA7FF1" w:rsidRPr="002F19EC" w14:paraId="5ABA3FC7" w14:textId="77777777" w:rsidTr="00985382">
        <w:trPr>
          <w:trHeight w:val="720"/>
        </w:trPr>
        <w:tc>
          <w:tcPr>
            <w:tcW w:w="2160" w:type="dxa"/>
            <w:gridSpan w:val="2"/>
          </w:tcPr>
          <w:p w14:paraId="2D1DC7B8" w14:textId="7AD41266" w:rsidR="007772B1" w:rsidRPr="002F19EC" w:rsidRDefault="007772B1" w:rsidP="00A21AF8"/>
        </w:tc>
        <w:tc>
          <w:tcPr>
            <w:tcW w:w="8306" w:type="dxa"/>
            <w:gridSpan w:val="4"/>
          </w:tcPr>
          <w:p w14:paraId="6A83BB6D" w14:textId="77777777" w:rsidR="007772B1" w:rsidRPr="002F19EC" w:rsidRDefault="007772B1" w:rsidP="00A21AF8">
            <w:pPr>
              <w:pStyle w:val="Functie"/>
            </w:pPr>
          </w:p>
        </w:tc>
      </w:tr>
      <w:tr w:rsidR="003F2E2B" w:rsidRPr="002F19EC" w14:paraId="03E6B010" w14:textId="77777777" w:rsidTr="00985382">
        <w:tc>
          <w:tcPr>
            <w:tcW w:w="540" w:type="dxa"/>
            <w:vAlign w:val="center"/>
          </w:tcPr>
          <w:p w14:paraId="362DA6CF" w14:textId="42F62C30" w:rsidR="00BF0DAF" w:rsidRPr="002F19EC" w:rsidRDefault="00BF0DAF" w:rsidP="00BF0DAF">
            <w:pPr>
              <w:pStyle w:val="Contact"/>
            </w:pPr>
          </w:p>
        </w:tc>
        <w:tc>
          <w:tcPr>
            <w:tcW w:w="3318" w:type="dxa"/>
            <w:gridSpan w:val="2"/>
            <w:vAlign w:val="center"/>
          </w:tcPr>
          <w:p w14:paraId="10653429" w14:textId="32B29650" w:rsidR="00BF0DAF" w:rsidRPr="002F19EC" w:rsidRDefault="00BF0DAF" w:rsidP="00BF0DAF">
            <w:pPr>
              <w:pStyle w:val="Contact"/>
            </w:pPr>
          </w:p>
        </w:tc>
        <w:tc>
          <w:tcPr>
            <w:tcW w:w="405" w:type="dxa"/>
          </w:tcPr>
          <w:p w14:paraId="158EBE06" w14:textId="77777777" w:rsidR="00BF0DAF" w:rsidRPr="002F19EC" w:rsidRDefault="00BF0DAF" w:rsidP="00BF0DAF"/>
        </w:tc>
        <w:tc>
          <w:tcPr>
            <w:tcW w:w="6203" w:type="dxa"/>
            <w:gridSpan w:val="2"/>
            <w:vMerge w:val="restart"/>
          </w:tcPr>
          <w:sdt>
            <w:sdtPr>
              <w:id w:val="1958058710"/>
              <w:placeholder>
                <w:docPart w:val="3E78F98AE28E4262B79E161F723C303A"/>
              </w:placeholder>
              <w:temporary/>
              <w:showingPlcHdr/>
              <w15:appearance w15:val="hidden"/>
            </w:sdtPr>
            <w:sdtEndPr/>
            <w:sdtContent>
              <w:p w14:paraId="201C9757" w14:textId="77777777" w:rsidR="00BF0DAF" w:rsidRPr="002F19EC" w:rsidRDefault="00BF0DAF" w:rsidP="00BF0DAF">
                <w:pPr>
                  <w:pStyle w:val="Kop1"/>
                </w:pPr>
                <w:r w:rsidRPr="002F19EC">
                  <w:rPr>
                    <w:lang w:bidi="nl-NL"/>
                  </w:rPr>
                  <w:t>OVER MIJ</w:t>
                </w:r>
              </w:p>
            </w:sdtContent>
          </w:sdt>
        </w:tc>
      </w:tr>
      <w:tr w:rsidR="003F2E2B" w:rsidRPr="002F19EC" w14:paraId="049FCE83" w14:textId="77777777" w:rsidTr="00985382">
        <w:tc>
          <w:tcPr>
            <w:tcW w:w="540" w:type="dxa"/>
            <w:vAlign w:val="center"/>
          </w:tcPr>
          <w:p w14:paraId="43FD05EB" w14:textId="77777777" w:rsidR="00BF0DAF" w:rsidRPr="002F19EC" w:rsidRDefault="00BF0DAF" w:rsidP="00BF0DAF">
            <w:pPr>
              <w:pStyle w:val="Contact"/>
            </w:pPr>
            <w:r w:rsidRPr="002F19EC">
              <w:rPr>
                <w:noProof/>
                <w:lang w:bidi="nl-NL"/>
              </w:rPr>
              <mc:AlternateContent>
                <mc:Choice Requires="wpg">
                  <w:drawing>
                    <wp:inline distT="0" distB="0" distL="0" distR="0" wp14:anchorId="48AC315F" wp14:editId="10EED797">
                      <wp:extent cx="213066" cy="213066"/>
                      <wp:effectExtent l="0" t="0" r="0" b="0"/>
                      <wp:docPr id="137" name="Groep 137" descr="Pictogram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hthoek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Pictogram e-mail"/>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761" y="2472564"/>
                                  <a:ext cx="97024" cy="74847"/>
                                </a:xfrm>
                                <a:prstGeom prst="rect">
                                  <a:avLst/>
                                </a:prstGeom>
                              </pic:spPr>
                            </pic:pic>
                          </wpg:wgp>
                        </a:graphicData>
                      </a:graphic>
                    </wp:inline>
                  </w:drawing>
                </mc:Choice>
                <mc:Fallback>
                  <w:pict>
                    <v:group w14:anchorId="170CD37F" id="Groep 137" o:spid="_x0000_s1026" alt="Pictogram e-mail" style="width:16.8pt;height:16.8pt;mso-position-horizontal-relative:char;mso-position-vertical-relative:line" coordorigin="5158,2402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">
                      <v:rect id="Rechthoek 138" o:spid="_x0000_s1027" alt="&quot;&quot;" style="position:absolute;left:5158;top:24029;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fillcolor="#4a66ac [3204]" stroked="f" strokeweight="1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0" o:spid="_x0000_s1028" type="#_x0000_t75" alt="Pictogram e-mail" style="position:absolute;left:5717;top:24725;width:970;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">
                        <v:imagedata r:id="rId13" o:title="Pictogram e-mail"/>
                      </v:shape>
                      <w10:anchorlock/>
                    </v:group>
                  </w:pict>
                </mc:Fallback>
              </mc:AlternateContent>
            </w:r>
          </w:p>
        </w:tc>
        <w:tc>
          <w:tcPr>
            <w:tcW w:w="3318" w:type="dxa"/>
            <w:gridSpan w:val="2"/>
            <w:vAlign w:val="center"/>
          </w:tcPr>
          <w:p w14:paraId="5CD8D35F" w14:textId="70DE541A" w:rsidR="00BF0DAF" w:rsidRPr="002F19EC" w:rsidRDefault="00FD0C63" w:rsidP="00BF0DAF">
            <w:pPr>
              <w:pStyle w:val="Contact"/>
            </w:pPr>
            <w:r>
              <w:t>c.ongolesono@gmail.com</w:t>
            </w:r>
          </w:p>
        </w:tc>
        <w:tc>
          <w:tcPr>
            <w:tcW w:w="405" w:type="dxa"/>
          </w:tcPr>
          <w:p w14:paraId="0531DCE6" w14:textId="6A459F75" w:rsidR="00BF0DAF" w:rsidRPr="002F19EC" w:rsidRDefault="00985382" w:rsidP="00BF0DAF">
            <w:r>
              <w:rPr>
                <w:noProof/>
              </w:rPr>
              <mc:AlternateContent>
                <mc:Choice Requires="wps">
                  <w:drawing>
                    <wp:anchor distT="45720" distB="45720" distL="114300" distR="114300" simplePos="0" relativeHeight="251658752" behindDoc="0" locked="0" layoutInCell="1" allowOverlap="1" wp14:anchorId="234F9BE5" wp14:editId="668CB888">
                      <wp:simplePos x="0" y="0"/>
                      <wp:positionH relativeFrom="column">
                        <wp:posOffset>19050</wp:posOffset>
                      </wp:positionH>
                      <wp:positionV relativeFrom="paragraph">
                        <wp:posOffset>-6985</wp:posOffset>
                      </wp:positionV>
                      <wp:extent cx="4389120" cy="2110740"/>
                      <wp:effectExtent l="0" t="0" r="0" b="381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2110740"/>
                              </a:xfrm>
                              <a:prstGeom prst="rect">
                                <a:avLst/>
                              </a:prstGeom>
                              <a:solidFill>
                                <a:srgbClr val="FFFFFF"/>
                              </a:solidFill>
                              <a:ln w="9525">
                                <a:noFill/>
                                <a:miter lim="800000"/>
                                <a:headEnd/>
                                <a:tailEnd/>
                              </a:ln>
                            </wps:spPr>
                            <wps:txbx>
                              <w:txbxContent>
                                <w:p w14:paraId="4514F6C4" w14:textId="2508DA8B" w:rsidR="00985382" w:rsidRDefault="00B0339C">
                                  <w:r w:rsidRPr="00B0339C">
                                    <w:t xml:space="preserve">Hey, ik ben Chloë en ik ben een </w:t>
                                  </w:r>
                                  <w:r w:rsidR="00395358">
                                    <w:t xml:space="preserve">eerste </w:t>
                                  </w:r>
                                  <w:r w:rsidRPr="00B0339C">
                                    <w:t xml:space="preserve">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r w:rsidR="005E53A5">
                                    <w:t>j</w:t>
                                  </w:r>
                                  <w:r w:rsidRPr="00B0339C">
                                    <w:t xml:space="preserve">ava, </w:t>
                                  </w:r>
                                  <w:r w:rsidR="005E53A5">
                                    <w:t>html/css</w:t>
                                  </w:r>
                                  <w:r w:rsidRPr="00B0339C">
                                    <w:t xml:space="preserve">, </w:t>
                                  </w:r>
                                  <w:r w:rsidR="005E53A5">
                                    <w:t>j</w:t>
                                  </w:r>
                                  <w:r w:rsidRPr="00B0339C">
                                    <w:t xml:space="preserve">avascript, mySql </w:t>
                                  </w:r>
                                  <w:r w:rsidR="005E53A5">
                                    <w:t>d</w:t>
                                  </w:r>
                                  <w:r w:rsidRPr="00B0339C">
                                    <w:t xml:space="preserve">atabase en </w:t>
                                  </w:r>
                                  <w:r w:rsidR="005E53A5">
                                    <w:t>p</w:t>
                                  </w:r>
                                  <w:r w:rsidRPr="00B0339C">
                                    <w:t>hp, maar ik ben erg leergierig om nieuwe programmeertalen te leren! Ik ben aan het studeren om een web-developer</w:t>
                                  </w:r>
                                  <w:r w:rsidR="00A25562">
                                    <w:t xml:space="preserve"> te</w:t>
                                  </w:r>
                                  <w:r w:rsidRPr="00B0339C">
                                    <w:t xml:space="preserve"> worden. Momenteel ben ik opzoek naar een leuke stage waar ik mijn programmeer skills kan verbeteren en waar ik ervaring kan opdoen als toekomstige </w:t>
                                  </w:r>
                                  <w:r w:rsidR="00A25562">
                                    <w:t xml:space="preserve">software </w:t>
                                  </w:r>
                                  <w:r w:rsidRPr="00B0339C">
                                    <w:t>developer.</w:t>
                                  </w:r>
                                  <w:r w:rsidR="008D0FE8">
                                    <w:t xml:space="preserve"> Ik heb ook nog een CV website waar je nog meer van mij kan zien:</w:t>
                                  </w:r>
                                  <w:r w:rsidR="00FE6286" w:rsidRPr="00FE6286">
                                    <w:t xml:space="preserve"> </w:t>
                                  </w:r>
                                  <w:r w:rsidR="00FE6286" w:rsidRPr="00FD0C63">
                                    <w:t>https://chloeongo.github.io</w:t>
                                  </w:r>
                                  <w:r w:rsidR="00FE6286">
                                    <w:br/>
                                  </w:r>
                                  <w:r w:rsidR="00FE6286" w:rsidRPr="00FD0C63">
                                    <w:t>/cvWebsite/</w:t>
                                  </w:r>
                                  <w:r w:rsidR="008D0FE8">
                                    <w:t xml:space="preserve"> </w:t>
                                  </w:r>
                                  <w:r w:rsidR="00FE6286" w:rsidRPr="00FE6286">
                                    <w:t>https://chloeongo.github.io/cvWebsite/https://chloeongo.github.io/cvWebsite/</w:t>
                                  </w:r>
                                  <w:r w:rsidR="00BD1B76" w:rsidRPr="00BD1B76">
                                    <w:t>https://chloeongo.github.io/cvWebsite/</w:t>
                                  </w:r>
                                </w:p>
                                <w:p w14:paraId="6E10EE72" w14:textId="77777777" w:rsidR="00B81CC4" w:rsidRDefault="00B81C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F9BE5" id="_x0000_t202" coordsize="21600,21600" o:spt="202" path="m,l,21600r21600,l21600,xe">
                      <v:stroke joinstyle="miter"/>
                      <v:path gradientshapeok="t" o:connecttype="rect"/>
                    </v:shapetype>
                    <v:shape id="Tekstvak 2" o:spid="_x0000_s1026" type="#_x0000_t202" style="position:absolute;margin-left:1.5pt;margin-top:-.55pt;width:345.6pt;height:166.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" stroked="f">
                      <v:textbox>
                        <w:txbxContent>
                          <w:p w14:paraId="4514F6C4" w14:textId="2508DA8B" w:rsidR="00985382" w:rsidRDefault="00B0339C">
                            <w:r w:rsidRPr="00B0339C">
                              <w:t xml:space="preserve">Hey, ik ben Chloë en ik ben een </w:t>
                            </w:r>
                            <w:r w:rsidR="00395358">
                              <w:t xml:space="preserve">eerste </w:t>
                            </w:r>
                            <w:r w:rsidRPr="00B0339C">
                              <w:t xml:space="preserve">jaar software development student op het ROC van Flevoland. Voordat ik de opleiding software development deed had ik geen ervaring met programmeren, maar ik heb wel altijd interesse gehad in games en computers. Nu is het inmiddels een jaar later en ben ik heel blij dat ik deze opleiding heb gekozen. Ik vind programmeren heel leuk om te doen. Bugs oplossen en creatief kunnen zijn met de front-end design zijn maar twee van de vele punten dat mij aantrekken. Ik heb al ervaring met </w:t>
                            </w:r>
                            <w:r w:rsidR="005E53A5">
                              <w:t>j</w:t>
                            </w:r>
                            <w:r w:rsidRPr="00B0339C">
                              <w:t xml:space="preserve">ava, </w:t>
                            </w:r>
                            <w:r w:rsidR="005E53A5">
                              <w:t>html/css</w:t>
                            </w:r>
                            <w:r w:rsidRPr="00B0339C">
                              <w:t xml:space="preserve">, </w:t>
                            </w:r>
                            <w:r w:rsidR="005E53A5">
                              <w:t>j</w:t>
                            </w:r>
                            <w:r w:rsidRPr="00B0339C">
                              <w:t xml:space="preserve">avascript, mySql </w:t>
                            </w:r>
                            <w:r w:rsidR="005E53A5">
                              <w:t>d</w:t>
                            </w:r>
                            <w:r w:rsidRPr="00B0339C">
                              <w:t xml:space="preserve">atabase en </w:t>
                            </w:r>
                            <w:r w:rsidR="005E53A5">
                              <w:t>p</w:t>
                            </w:r>
                            <w:r w:rsidRPr="00B0339C">
                              <w:t>hp, maar ik ben erg leergierig om nieuwe programmeertalen te leren! Ik ben aan het studeren om een web-developer</w:t>
                            </w:r>
                            <w:r w:rsidR="00A25562">
                              <w:t xml:space="preserve"> te</w:t>
                            </w:r>
                            <w:r w:rsidRPr="00B0339C">
                              <w:t xml:space="preserve"> worden. Momenteel ben ik opzoek naar een leuke stage waar ik mijn programmeer skills kan verbeteren en waar ik ervaring kan opdoen als toekomstige </w:t>
                            </w:r>
                            <w:r w:rsidR="00A25562">
                              <w:t xml:space="preserve">software </w:t>
                            </w:r>
                            <w:r w:rsidRPr="00B0339C">
                              <w:t>developer.</w:t>
                            </w:r>
                            <w:r w:rsidR="008D0FE8">
                              <w:t xml:space="preserve"> Ik heb ook nog een CV website waar je nog meer van mij kan zien:</w:t>
                            </w:r>
                            <w:r w:rsidR="00FE6286" w:rsidRPr="00FE6286">
                              <w:t xml:space="preserve"> </w:t>
                            </w:r>
                            <w:r w:rsidR="00FE6286" w:rsidRPr="00FD0C63">
                              <w:t>https://chloeongo.github.io</w:t>
                            </w:r>
                            <w:r w:rsidR="00FE6286">
                              <w:br/>
                            </w:r>
                            <w:r w:rsidR="00FE6286" w:rsidRPr="00FD0C63">
                              <w:t>/cvWebsite/</w:t>
                            </w:r>
                            <w:r w:rsidR="008D0FE8">
                              <w:t xml:space="preserve"> </w:t>
                            </w:r>
                            <w:r w:rsidR="00FE6286" w:rsidRPr="00FE6286">
                              <w:t>https://chloeongo.github.io/cvWebsite/https://chloeongo.github.io/cvWebsite/</w:t>
                            </w:r>
                            <w:r w:rsidR="00BD1B76" w:rsidRPr="00BD1B76">
                              <w:t>https://chloeongo.github.io/cvWebsite/</w:t>
                            </w:r>
                          </w:p>
                          <w:p w14:paraId="6E10EE72" w14:textId="77777777" w:rsidR="00B81CC4" w:rsidRDefault="00B81CC4"/>
                        </w:txbxContent>
                      </v:textbox>
                    </v:shape>
                  </w:pict>
                </mc:Fallback>
              </mc:AlternateContent>
            </w:r>
          </w:p>
        </w:tc>
        <w:tc>
          <w:tcPr>
            <w:tcW w:w="6203" w:type="dxa"/>
            <w:gridSpan w:val="2"/>
            <w:vMerge/>
          </w:tcPr>
          <w:p w14:paraId="64F420EB" w14:textId="77777777" w:rsidR="00BF0DAF" w:rsidRPr="002F19EC" w:rsidRDefault="00BF0DAF" w:rsidP="00BF0DAF"/>
        </w:tc>
      </w:tr>
      <w:tr w:rsidR="003711AE" w:rsidRPr="00985382" w14:paraId="3397AF59" w14:textId="77777777" w:rsidTr="00985382">
        <w:trPr>
          <w:trHeight w:val="432"/>
        </w:trPr>
        <w:tc>
          <w:tcPr>
            <w:tcW w:w="540" w:type="dxa"/>
            <w:vAlign w:val="center"/>
          </w:tcPr>
          <w:p w14:paraId="01C223BA" w14:textId="77777777" w:rsidR="00985382" w:rsidRPr="002F19EC" w:rsidRDefault="00985382" w:rsidP="00985382">
            <w:pPr>
              <w:pStyle w:val="Contact"/>
            </w:pPr>
            <w:r w:rsidRPr="002F19EC">
              <w:rPr>
                <w:noProof/>
                <w:lang w:bidi="nl-NL"/>
              </w:rPr>
              <mc:AlternateContent>
                <mc:Choice Requires="wpg">
                  <w:drawing>
                    <wp:inline distT="0" distB="0" distL="0" distR="0" wp14:anchorId="35D179AC" wp14:editId="40358FB4">
                      <wp:extent cx="213066" cy="213066"/>
                      <wp:effectExtent l="0" t="0" r="0" b="0"/>
                      <wp:docPr id="140" name="Groep 140" descr="Pictogram locatie"/>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hthoek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Pictogram locatie"/>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583197" y="2724555"/>
                                  <a:ext cx="78455" cy="116847"/>
                                </a:xfrm>
                                <a:prstGeom prst="rect">
                                  <a:avLst/>
                                </a:prstGeom>
                              </pic:spPr>
                            </pic:pic>
                          </wpg:wgp>
                        </a:graphicData>
                      </a:graphic>
                    </wp:inline>
                  </w:drawing>
                </mc:Choice>
                <mc:Fallback>
                  <w:pict>
                    <v:group w14:anchorId="5C25BC7A" id="Groep 140" o:spid="_x0000_s1026" alt="Pictogram locatie" style="width:16.8pt;height:16.8pt;mso-position-horizontal-relative:char;mso-position-vertical-relative:line" coordorigin="5158,26764"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">
                      <v:rect id="Rechthoek 141" o:spid="_x0000_s1027" alt="&quot;&quot;" style="position:absolute;left:5158;top:26764;width:2131;height: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fillcolor="#4a66ac [3204]" stroked="f" strokeweight="1pt">
                        <o:lock v:ext="edit" aspectratio="t"/>
                      </v:rect>
                      <v:shape id="Graphic 29" o:spid="_x0000_s1028" type="#_x0000_t75" alt="Pictogram locatie" style="position:absolute;left:5831;top:27245;width:785;height:1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">
                        <v:imagedata r:id="rId16" o:title="Pictogram locatie"/>
                      </v:shape>
                      <w10:anchorlock/>
                    </v:group>
                  </w:pict>
                </mc:Fallback>
              </mc:AlternateContent>
            </w:r>
          </w:p>
        </w:tc>
        <w:tc>
          <w:tcPr>
            <w:tcW w:w="3318" w:type="dxa"/>
            <w:gridSpan w:val="2"/>
            <w:vAlign w:val="center"/>
          </w:tcPr>
          <w:p w14:paraId="0FE14986" w14:textId="09FC2B94" w:rsidR="00985382" w:rsidRPr="002F19EC" w:rsidRDefault="00985382" w:rsidP="00985382">
            <w:pPr>
              <w:pStyle w:val="Contact"/>
            </w:pPr>
            <w:r>
              <w:t>Flevoland, Almere</w:t>
            </w:r>
          </w:p>
        </w:tc>
        <w:tc>
          <w:tcPr>
            <w:tcW w:w="405" w:type="dxa"/>
          </w:tcPr>
          <w:p w14:paraId="50CE60F0" w14:textId="1A9C436C" w:rsidR="00985382" w:rsidRPr="002F19EC" w:rsidRDefault="00985382" w:rsidP="00985382"/>
        </w:tc>
        <w:tc>
          <w:tcPr>
            <w:tcW w:w="3499" w:type="dxa"/>
            <w:vMerge w:val="restart"/>
            <w:tcBorders>
              <w:bottom w:val="single" w:sz="4" w:space="0" w:color="D9D9D9" w:themeColor="background1" w:themeShade="D9"/>
            </w:tcBorders>
          </w:tcPr>
          <w:p w14:paraId="1869BE11" w14:textId="67A7A811" w:rsidR="00985382" w:rsidRPr="002F19EC" w:rsidRDefault="00985382" w:rsidP="00985382">
            <w:pPr>
              <w:pStyle w:val="Inleiding"/>
            </w:pPr>
          </w:p>
        </w:tc>
        <w:tc>
          <w:tcPr>
            <w:tcW w:w="2704" w:type="dxa"/>
            <w:vMerge w:val="restart"/>
            <w:tcBorders>
              <w:bottom w:val="single" w:sz="4" w:space="0" w:color="D9D9D9" w:themeColor="background1" w:themeShade="D9"/>
            </w:tcBorders>
          </w:tcPr>
          <w:p w14:paraId="2BAD54B7" w14:textId="00C6EB83" w:rsidR="00985382" w:rsidRPr="00985382" w:rsidRDefault="00985382" w:rsidP="00985382"/>
        </w:tc>
      </w:tr>
      <w:tr w:rsidR="003711AE" w:rsidRPr="002F19EC" w14:paraId="697432A6" w14:textId="77777777" w:rsidTr="265DBEBB">
        <w:tc>
          <w:tcPr>
            <w:tcW w:w="540" w:type="dxa"/>
            <w:vAlign w:val="center"/>
          </w:tcPr>
          <w:p w14:paraId="5D2EAC04" w14:textId="77777777" w:rsidR="00985382" w:rsidRPr="002F19EC" w:rsidRDefault="00985382" w:rsidP="00985382">
            <w:pPr>
              <w:pStyle w:val="Contact"/>
            </w:pPr>
            <w:r w:rsidRPr="002F19EC">
              <w:rPr>
                <w:noProof/>
                <w:lang w:bidi="nl-NL"/>
              </w:rPr>
              <mc:AlternateContent>
                <mc:Choice Requires="wpg">
                  <w:drawing>
                    <wp:inline distT="0" distB="0" distL="0" distR="0" wp14:anchorId="61D6CC86" wp14:editId="4FEED3E6">
                      <wp:extent cx="213066" cy="213066"/>
                      <wp:effectExtent l="0" t="0" r="0" b="0"/>
                      <wp:docPr id="143" name="Groep 143" descr="Pictogram LinkedIn"/>
                      <wp:cNvGraphicFramePr/>
                      <a:graphic xmlns:a="http://schemas.openxmlformats.org/drawingml/2006/main">
                        <a:graphicData uri="http://schemas.microsoft.com/office/word/2010/wordprocessingGroup">
                          <wpg:wgp>
                            <wpg:cNvGrpSpPr/>
                            <wpg:grpSpPr>
                              <a:xfrm>
                                <a:off x="0" y="0"/>
                                <a:ext cx="213066" cy="213066"/>
                                <a:chOff x="515891" y="2949907"/>
                                <a:chExt cx="213066" cy="213066"/>
                              </a:xfrm>
                            </wpg:grpSpPr>
                            <wps:wsp>
                              <wps:cNvPr id="144" name="Rechthoek 144">
                                <a:extLst>
                                  <a:ext uri="{C183D7F6-B498-43B3-948B-1728B52AA6E4}">
                                    <adec:decorative xmlns:adec="http://schemas.microsoft.com/office/drawing/2017/decorative" val="1"/>
                                  </a:ext>
                                </a:extLst>
                              </wps:cNvPr>
                              <wps:cNvSpPr>
                                <a:spLocks noChangeAspect="1"/>
                              </wps:cNvSpPr>
                              <wps:spPr>
                                <a:xfrm>
                                  <a:off x="515891" y="2949907"/>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5" name="Graphic 34" descr="Gebruiker met effen opvulling"/>
                                <pic:cNvPicPr>
                                  <a:picLocks noChangeAspect="1"/>
                                </pic:cNvPicPr>
                              </pic:nvPicPr>
                              <pic:blipFill>
                                <a:blip r:embed="rId17">
                                  <a:extLst>
                                    <a:ext uri="{96DAC541-7B7A-43D3-8B79-37D633B846F1}">
                                      <asvg:svgBlip xmlns:asvg="http://schemas.microsoft.com/office/drawing/2016/SVG/main" r:embed="rId18"/>
                                    </a:ext>
                                  </a:extLst>
                                </a:blip>
                                <a:srcRect/>
                                <a:stretch/>
                              </pic:blipFill>
                              <pic:spPr>
                                <a:xfrm>
                                  <a:off x="554464" y="2988480"/>
                                  <a:ext cx="135920" cy="135920"/>
                                </a:xfrm>
                                <a:prstGeom prst="rect">
                                  <a:avLst/>
                                </a:prstGeom>
                              </pic:spPr>
                            </pic:pic>
                          </wpg:wgp>
                        </a:graphicData>
                      </a:graphic>
                    </wp:inline>
                  </w:drawing>
                </mc:Choice>
                <mc:Fallback>
                  <w:pict>
                    <v:group w14:anchorId="08ACD887" id="Groep 143" o:spid="_x0000_s1026" alt="Pictogram LinkedIn" style="width:16.8pt;height:16.8pt;mso-position-horizontal-relative:char;mso-position-vertical-relative:line" coordorigin="5158,29499"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">
                      <v:rect id="Rechthoek 144" o:spid="_x0000_s1027" alt="&quot;&quot;" style="position:absolute;left:5158;top:29499;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" fillcolor="#4a66ac [3204]" stroked="f" strokeweight="1pt">
                        <o:lock v:ext="edit" aspectratio="t"/>
                      </v:rect>
                      <v:shape id="Graphic 34" o:spid="_x0000_s1028" type="#_x0000_t75" alt="Gebruiker met effen opvulling" style="position:absolute;left:5544;top:29884;width:1359;height:1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">
                        <v:imagedata r:id="rId19" o:title="Gebruiker met effen opvulling"/>
                      </v:shape>
                      <w10:anchorlock/>
                    </v:group>
                  </w:pict>
                </mc:Fallback>
              </mc:AlternateContent>
            </w:r>
          </w:p>
        </w:tc>
        <w:tc>
          <w:tcPr>
            <w:tcW w:w="3318" w:type="dxa"/>
            <w:gridSpan w:val="2"/>
            <w:vAlign w:val="center"/>
          </w:tcPr>
          <w:p w14:paraId="628A089E" w14:textId="77C0E2E3" w:rsidR="00985382" w:rsidRPr="002F19EC" w:rsidRDefault="00985382" w:rsidP="00985382">
            <w:pPr>
              <w:pStyle w:val="Contact"/>
            </w:pPr>
            <w:r w:rsidRPr="00FD0C63">
              <w:t>https://www.linkedin.com/in</w:t>
            </w:r>
            <w:r>
              <w:br/>
            </w:r>
            <w:r w:rsidRPr="00FD0C63">
              <w:t>/chloë-ongolesono-4278b832b/</w:t>
            </w:r>
          </w:p>
        </w:tc>
        <w:tc>
          <w:tcPr>
            <w:tcW w:w="405" w:type="dxa"/>
          </w:tcPr>
          <w:p w14:paraId="64797634" w14:textId="77777777" w:rsidR="00985382" w:rsidRPr="002F19EC" w:rsidRDefault="00985382" w:rsidP="00985382"/>
        </w:tc>
        <w:tc>
          <w:tcPr>
            <w:tcW w:w="3499" w:type="dxa"/>
            <w:vMerge/>
          </w:tcPr>
          <w:p w14:paraId="22B89CCF" w14:textId="77777777" w:rsidR="00985382" w:rsidRPr="002F19EC" w:rsidRDefault="00985382" w:rsidP="00985382"/>
        </w:tc>
        <w:tc>
          <w:tcPr>
            <w:tcW w:w="2704" w:type="dxa"/>
            <w:vMerge/>
          </w:tcPr>
          <w:p w14:paraId="1F64649A" w14:textId="77777777" w:rsidR="00985382" w:rsidRPr="002F19EC" w:rsidRDefault="00985382" w:rsidP="00985382"/>
        </w:tc>
      </w:tr>
      <w:tr w:rsidR="003711AE" w:rsidRPr="002F19EC" w14:paraId="053AF976" w14:textId="77777777" w:rsidTr="265DBEBB">
        <w:tc>
          <w:tcPr>
            <w:tcW w:w="540" w:type="dxa"/>
            <w:vAlign w:val="center"/>
          </w:tcPr>
          <w:p w14:paraId="29C7E7D1" w14:textId="67A42DE7" w:rsidR="00985382" w:rsidRPr="002F19EC" w:rsidRDefault="00985382" w:rsidP="00985382">
            <w:pPr>
              <w:pStyle w:val="Contact"/>
            </w:pPr>
            <w:r w:rsidRPr="002F19EC">
              <w:rPr>
                <w:noProof/>
                <w:lang w:bidi="nl-NL"/>
              </w:rPr>
              <mc:AlternateContent>
                <mc:Choice Requires="wpg">
                  <w:drawing>
                    <wp:inline distT="0" distB="0" distL="0" distR="0" wp14:anchorId="2081DE79" wp14:editId="31407C7C">
                      <wp:extent cx="213066" cy="213066"/>
                      <wp:effectExtent l="0" t="0" r="0" b="0"/>
                      <wp:docPr id="150" name="Groep 150" descr="Pictogram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51" name="Rechthoek 151">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2" name="Graphic 31" descr="Koppeling"/>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540193" y="3521134"/>
                                  <a:ext cx="164463" cy="164463"/>
                                </a:xfrm>
                                <a:prstGeom prst="rect">
                                  <a:avLst/>
                                </a:prstGeom>
                              </pic:spPr>
                            </pic:pic>
                          </wpg:wgp>
                        </a:graphicData>
                      </a:graphic>
                    </wp:inline>
                  </w:drawing>
                </mc:Choice>
                <mc:Fallback>
                  <w:pict>
                    <v:group w14:anchorId="025E07FB" id="Groep 150" o:spid="_x0000_s1026" alt="Pictogram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">
                      <v:rect id="Rechthoek 151"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i3wwAAANwAAAAPAAAAZHJzL2Rvd25yZXYueG1sRE9Na8JA&#10;EL0X/A/LCL3VjUqr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LGCIt8MAAADcAAAADwAA&#10;AAAAAAAAAAAAAAAHAgAAZHJzL2Rvd25yZXYueG1sUEsFBgAAAAADAAMAtwAAAPcCAAAAAA==&#10;" fillcolor="#4a66ac [3204]" stroked="f" strokeweight="1pt">
                        <o:lock v:ext="edit" aspectratio="t"/>
                      </v:rect>
                      <v:shape id="Graphic 31" o:spid="_x0000_s1028" type="#_x0000_t75" alt="Koppe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">
                        <v:imagedata r:id="rId22" o:title="Koppeling"/>
                      </v:shape>
                      <w10:anchorlock/>
                    </v:group>
                  </w:pict>
                </mc:Fallback>
              </mc:AlternateContent>
            </w:r>
          </w:p>
        </w:tc>
        <w:tc>
          <w:tcPr>
            <w:tcW w:w="3318" w:type="dxa"/>
            <w:gridSpan w:val="2"/>
            <w:vAlign w:val="center"/>
          </w:tcPr>
          <w:p w14:paraId="75150AC6" w14:textId="038C942F" w:rsidR="00985382" w:rsidRPr="002F19EC" w:rsidRDefault="00985382" w:rsidP="00985382">
            <w:pPr>
              <w:pStyle w:val="Contact"/>
            </w:pPr>
            <w:r w:rsidRPr="00FD0C63">
              <w:t>https://chloeongo.github.io</w:t>
            </w:r>
            <w:r>
              <w:br/>
            </w:r>
            <w:r w:rsidRPr="00FD0C63">
              <w:t>/cvWebsite/</w:t>
            </w:r>
          </w:p>
        </w:tc>
        <w:tc>
          <w:tcPr>
            <w:tcW w:w="405" w:type="dxa"/>
          </w:tcPr>
          <w:p w14:paraId="434B4391" w14:textId="77777777" w:rsidR="00985382" w:rsidRPr="002F19EC" w:rsidRDefault="00985382" w:rsidP="00985382"/>
        </w:tc>
        <w:tc>
          <w:tcPr>
            <w:tcW w:w="3499" w:type="dxa"/>
            <w:vMerge/>
          </w:tcPr>
          <w:p w14:paraId="396BF269" w14:textId="77777777" w:rsidR="00985382" w:rsidRPr="002F19EC" w:rsidRDefault="00985382" w:rsidP="00985382"/>
        </w:tc>
        <w:tc>
          <w:tcPr>
            <w:tcW w:w="2704" w:type="dxa"/>
            <w:vMerge/>
          </w:tcPr>
          <w:p w14:paraId="7D3F6CB9" w14:textId="77777777" w:rsidR="00985382" w:rsidRPr="002F19EC" w:rsidRDefault="00985382" w:rsidP="00985382"/>
        </w:tc>
      </w:tr>
      <w:tr w:rsidR="003711AE" w:rsidRPr="002F19EC" w14:paraId="004E1AC0" w14:textId="77777777" w:rsidTr="265DBEBB">
        <w:tc>
          <w:tcPr>
            <w:tcW w:w="540" w:type="dxa"/>
            <w:vAlign w:val="center"/>
          </w:tcPr>
          <w:p w14:paraId="4280C7E8" w14:textId="17621A93" w:rsidR="00985382" w:rsidRPr="002F19EC" w:rsidRDefault="00A877E3" w:rsidP="00985382">
            <w:pPr>
              <w:pStyle w:val="Contact"/>
            </w:pPr>
            <w:r w:rsidRPr="002F19EC">
              <w:rPr>
                <w:noProof/>
                <w:lang w:bidi="nl-NL"/>
              </w:rPr>
              <mc:AlternateContent>
                <mc:Choice Requires="wpg">
                  <w:drawing>
                    <wp:inline distT="0" distB="0" distL="0" distR="0" wp14:anchorId="29A246A8" wp14:editId="26A7B6B0">
                      <wp:extent cx="213066" cy="213066"/>
                      <wp:effectExtent l="0" t="0" r="0" b="0"/>
                      <wp:docPr id="310762301" name="Groep 310762301" descr="Pictogram website"/>
                      <wp:cNvGraphicFramePr/>
                      <a:graphic xmlns:a="http://schemas.openxmlformats.org/drawingml/2006/main">
                        <a:graphicData uri="http://schemas.microsoft.com/office/word/2010/wordprocessingGroup">
                          <wpg:wgp>
                            <wpg:cNvGrpSpPr/>
                            <wpg:grpSpPr>
                              <a:xfrm>
                                <a:off x="0" y="0"/>
                                <a:ext cx="213066" cy="213066"/>
                                <a:chOff x="515891" y="3496832"/>
                                <a:chExt cx="213066" cy="213066"/>
                              </a:xfrm>
                            </wpg:grpSpPr>
                            <wps:wsp>
                              <wps:cNvPr id="1264995795" name="Rechthoek 1264995795">
                                <a:extLst>
                                  <a:ext uri="{C183D7F6-B498-43B3-948B-1728B52AA6E4}">
                                    <adec:decorative xmlns:adec="http://schemas.microsoft.com/office/drawing/2017/decorative" val="1"/>
                                  </a:ext>
                                </a:extLst>
                              </wps:cNvPr>
                              <wps:cNvSpPr>
                                <a:spLocks noChangeAspect="1"/>
                              </wps:cNvSpPr>
                              <wps:spPr>
                                <a:xfrm>
                                  <a:off x="515891" y="3496832"/>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7575196" name="Graphic 31" descr="Ontvanger met effen opvulling"/>
                                <pic:cNvPicPr>
                                  <a:picLocks noChangeAspect="1"/>
                                </pic:cNvPicPr>
                              </pic:nvPicPr>
                              <pic:blipFill>
                                <a:blip r:embed="rId23">
                                  <a:extLst>
                                    <a:ext uri="{96DAC541-7B7A-43D3-8B79-37D633B846F1}">
                                      <asvg:svgBlip xmlns:asvg="http://schemas.microsoft.com/office/drawing/2016/SVG/main" r:embed="rId24"/>
                                    </a:ext>
                                  </a:extLst>
                                </a:blip>
                                <a:srcRect/>
                                <a:stretch/>
                              </pic:blipFill>
                              <pic:spPr>
                                <a:xfrm>
                                  <a:off x="540193" y="3521134"/>
                                  <a:ext cx="164463" cy="164463"/>
                                </a:xfrm>
                                <a:prstGeom prst="rect">
                                  <a:avLst/>
                                </a:prstGeom>
                              </pic:spPr>
                            </pic:pic>
                          </wpg:wgp>
                        </a:graphicData>
                      </a:graphic>
                    </wp:inline>
                  </w:drawing>
                </mc:Choice>
                <mc:Fallback>
                  <w:pict>
                    <v:group w14:anchorId="4C51931E" id="Groep 310762301" o:spid="_x0000_s1026" alt="Pictogram website" style="width:16.8pt;height:16.8pt;mso-position-horizontal-relative:char;mso-position-vertical-relative:line" coordorigin="5158,34968" coordsize="2130,21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">
                      <v:rect id="Rechthoek 1264995795" o:spid="_x0000_s1027" alt="&quot;&quot;" style="position:absolute;left:5158;top:34968;width:2131;height:2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" fillcolor="#4a66ac [3204]" stroked="f" strokeweight="1pt">
                        <o:lock v:ext="edit" aspectratio="t"/>
                      </v:rect>
                      <v:shape id="Graphic 31" o:spid="_x0000_s1028" type="#_x0000_t75" alt="Ontvanger met effen opvulling" style="position:absolute;left:5401;top:35211;width:1645;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">
                        <v:imagedata r:id="rId25" o:title="Ontvanger met effen opvulling"/>
                      </v:shape>
                      <w10:anchorlock/>
                    </v:group>
                  </w:pict>
                </mc:Fallback>
              </mc:AlternateContent>
            </w:r>
          </w:p>
        </w:tc>
        <w:tc>
          <w:tcPr>
            <w:tcW w:w="3318" w:type="dxa"/>
            <w:gridSpan w:val="2"/>
            <w:vAlign w:val="center"/>
          </w:tcPr>
          <w:p w14:paraId="6181F748" w14:textId="365F1BDA" w:rsidR="00985382" w:rsidRPr="002F19EC" w:rsidRDefault="00882406" w:rsidP="00985382">
            <w:pPr>
              <w:pStyle w:val="Contact"/>
            </w:pPr>
            <w:r>
              <w:t>+31</w:t>
            </w:r>
            <w:r w:rsidR="004B7B2D">
              <w:t xml:space="preserve"> 6 36434473</w:t>
            </w:r>
          </w:p>
        </w:tc>
        <w:tc>
          <w:tcPr>
            <w:tcW w:w="405" w:type="dxa"/>
          </w:tcPr>
          <w:p w14:paraId="51F8637D" w14:textId="77777777" w:rsidR="00985382" w:rsidRPr="002F19EC" w:rsidRDefault="00985382" w:rsidP="00985382"/>
        </w:tc>
        <w:tc>
          <w:tcPr>
            <w:tcW w:w="3499" w:type="dxa"/>
            <w:vMerge/>
          </w:tcPr>
          <w:p w14:paraId="410DA68D" w14:textId="77777777" w:rsidR="00985382" w:rsidRPr="002F19EC" w:rsidRDefault="00985382" w:rsidP="00985382"/>
        </w:tc>
        <w:tc>
          <w:tcPr>
            <w:tcW w:w="2704" w:type="dxa"/>
            <w:vMerge/>
          </w:tcPr>
          <w:p w14:paraId="43BB3787" w14:textId="77777777" w:rsidR="00985382" w:rsidRPr="002F19EC" w:rsidRDefault="00985382" w:rsidP="00985382"/>
        </w:tc>
      </w:tr>
      <w:tr w:rsidR="00D52EB6" w:rsidRPr="002F19EC" w14:paraId="5DA4D18B" w14:textId="77777777" w:rsidTr="265DBEBB">
        <w:trPr>
          <w:trHeight w:val="720"/>
        </w:trPr>
        <w:tc>
          <w:tcPr>
            <w:tcW w:w="3858" w:type="dxa"/>
            <w:gridSpan w:val="3"/>
          </w:tcPr>
          <w:p w14:paraId="4F64F005" w14:textId="77777777" w:rsidR="00985382" w:rsidRPr="002F19EC" w:rsidRDefault="00985382" w:rsidP="00985382"/>
        </w:tc>
        <w:tc>
          <w:tcPr>
            <w:tcW w:w="405" w:type="dxa"/>
          </w:tcPr>
          <w:p w14:paraId="6E58D977" w14:textId="77777777" w:rsidR="00985382" w:rsidRPr="002F19EC" w:rsidRDefault="00985382" w:rsidP="00985382"/>
        </w:tc>
        <w:tc>
          <w:tcPr>
            <w:tcW w:w="3499" w:type="dxa"/>
            <w:vMerge/>
          </w:tcPr>
          <w:p w14:paraId="619B96CD" w14:textId="77777777" w:rsidR="00985382" w:rsidRPr="002F19EC" w:rsidRDefault="00985382" w:rsidP="00985382"/>
        </w:tc>
        <w:tc>
          <w:tcPr>
            <w:tcW w:w="2704" w:type="dxa"/>
            <w:vMerge/>
          </w:tcPr>
          <w:p w14:paraId="28F517F5" w14:textId="77777777" w:rsidR="00985382" w:rsidRPr="002F19EC" w:rsidRDefault="00985382" w:rsidP="00985382"/>
        </w:tc>
      </w:tr>
      <w:tr w:rsidR="00D52EB6" w:rsidRPr="002F19EC" w14:paraId="0CD72FD1" w14:textId="77777777" w:rsidTr="00985382">
        <w:trPr>
          <w:trHeight w:val="288"/>
        </w:trPr>
        <w:tc>
          <w:tcPr>
            <w:tcW w:w="3858" w:type="dxa"/>
            <w:gridSpan w:val="3"/>
          </w:tcPr>
          <w:p w14:paraId="17079C89" w14:textId="570A2553" w:rsidR="00985382" w:rsidRPr="002F19EC" w:rsidRDefault="00985382" w:rsidP="00985382"/>
        </w:tc>
        <w:tc>
          <w:tcPr>
            <w:tcW w:w="405" w:type="dxa"/>
          </w:tcPr>
          <w:p w14:paraId="1A0D01D9" w14:textId="77777777" w:rsidR="00985382" w:rsidRPr="002F19EC" w:rsidRDefault="00985382" w:rsidP="00985382"/>
        </w:tc>
        <w:tc>
          <w:tcPr>
            <w:tcW w:w="3499" w:type="dxa"/>
            <w:tcBorders>
              <w:top w:val="single" w:sz="4" w:space="0" w:color="D9D9D9" w:themeColor="background1" w:themeShade="D9"/>
            </w:tcBorders>
          </w:tcPr>
          <w:p w14:paraId="000C9FA7" w14:textId="77777777" w:rsidR="00985382" w:rsidRPr="002F19EC" w:rsidRDefault="00985382" w:rsidP="00985382"/>
        </w:tc>
        <w:tc>
          <w:tcPr>
            <w:tcW w:w="2704" w:type="dxa"/>
            <w:tcBorders>
              <w:top w:val="single" w:sz="4" w:space="0" w:color="D9D9D9" w:themeColor="background1" w:themeShade="D9"/>
            </w:tcBorders>
          </w:tcPr>
          <w:p w14:paraId="7F557785" w14:textId="77777777" w:rsidR="00985382" w:rsidRPr="002F19EC" w:rsidRDefault="00985382" w:rsidP="00985382"/>
        </w:tc>
      </w:tr>
      <w:tr w:rsidR="003711AE" w:rsidRPr="002F19EC" w14:paraId="4B3F3295" w14:textId="77777777" w:rsidTr="00985382">
        <w:tc>
          <w:tcPr>
            <w:tcW w:w="3858" w:type="dxa"/>
            <w:gridSpan w:val="3"/>
            <w:tcBorders>
              <w:right w:val="single" w:sz="4" w:space="0" w:color="D9D9D9" w:themeColor="background1" w:themeShade="D9"/>
            </w:tcBorders>
          </w:tcPr>
          <w:sdt>
            <w:sdtPr>
              <w:id w:val="-2037806220"/>
              <w:placeholder>
                <w:docPart w:val="DFDBF28139814D2CB3F4900F69BDAE0D"/>
              </w:placeholder>
              <w:temporary/>
              <w:showingPlcHdr/>
              <w15:appearance w15:val="hidden"/>
            </w:sdtPr>
            <w:sdtEndPr/>
            <w:sdtContent>
              <w:p w14:paraId="365227D6" w14:textId="77777777" w:rsidR="00985382" w:rsidRPr="002F19EC" w:rsidRDefault="00985382" w:rsidP="00985382">
                <w:pPr>
                  <w:pStyle w:val="Kop1"/>
                </w:pPr>
                <w:r w:rsidRPr="002F19EC">
                  <w:rPr>
                    <w:lang w:bidi="nl-NL"/>
                  </w:rPr>
                  <w:t>Vaardigheden</w:t>
                </w:r>
              </w:p>
            </w:sdtContent>
          </w:sdt>
          <w:p w14:paraId="08CF1E74" w14:textId="3B46D25F" w:rsidR="00985382" w:rsidRPr="002F19EC" w:rsidRDefault="00802446" w:rsidP="00985382">
            <w:r>
              <w:rPr>
                <w:noProof/>
              </w:rPr>
              <mc:AlternateContent>
                <mc:Choice Requires="wps">
                  <w:drawing>
                    <wp:anchor distT="0" distB="0" distL="114300" distR="114300" simplePos="0" relativeHeight="251658245" behindDoc="0" locked="0" layoutInCell="1" allowOverlap="1" wp14:anchorId="2C809D46" wp14:editId="5B2C8C0E">
                      <wp:simplePos x="0" y="0"/>
                      <wp:positionH relativeFrom="column">
                        <wp:posOffset>656492</wp:posOffset>
                      </wp:positionH>
                      <wp:positionV relativeFrom="paragraph">
                        <wp:posOffset>1281821</wp:posOffset>
                      </wp:positionV>
                      <wp:extent cx="761147" cy="163236"/>
                      <wp:effectExtent l="0" t="0" r="0" b="0"/>
                      <wp:wrapNone/>
                      <wp:docPr id="1155445613" name="Tekstvak 122"/>
                      <wp:cNvGraphicFramePr/>
                      <a:graphic xmlns:a="http://schemas.openxmlformats.org/drawingml/2006/main">
                        <a:graphicData uri="http://schemas.microsoft.com/office/word/2010/wordprocessingShape">
                          <wps:wsp>
                            <wps:cNvSpPr txBox="1"/>
                            <wps:spPr>
                              <a:xfrm>
                                <a:off x="0" y="0"/>
                                <a:ext cx="761147" cy="163236"/>
                              </a:xfrm>
                              <a:prstGeom prst="rect">
                                <a:avLst/>
                              </a:prstGeom>
                              <a:noFill/>
                            </wps:spPr>
                            <wps:txbx>
                              <w:txbxContent>
                                <w:p w14:paraId="6D583F76" w14:textId="77BDF230" w:rsidR="00802446" w:rsidRDefault="00802446" w:rsidP="00802446">
                                  <w:pPr>
                                    <w:pStyle w:val="Vaardigheidsscore"/>
                                    <w:rPr>
                                      <w:sz w:val="24"/>
                                      <w:szCs w:val="24"/>
                                    </w:rPr>
                                  </w:pPr>
                                  <w:r>
                                    <w:t>8 / 10</w:t>
                                  </w:r>
                                </w:p>
                                <w:p w14:paraId="6D877944" w14:textId="77777777" w:rsidR="00802446" w:rsidRDefault="00802446" w:rsidP="00802446">
                                  <w:pPr>
                                    <w:jc w:val="center"/>
                                    <w:rPr>
                                      <w:sz w:val="24"/>
                                      <w:szCs w:val="24"/>
                                    </w:rPr>
                                  </w:pPr>
                                </w:p>
                              </w:txbxContent>
                            </wps:txbx>
                            <wps:bodyPr wrap="square" lIns="0" tIns="0" rIns="0" bIns="0" rtlCol="0">
                              <a:noAutofit/>
                            </wps:bodyPr>
                          </wps:wsp>
                        </a:graphicData>
                      </a:graphic>
                    </wp:anchor>
                  </w:drawing>
                </mc:Choice>
                <mc:Fallback>
                  <w:pict>
                    <v:shape w14:anchorId="2C809D46" id="Tekstvak 122" o:spid="_x0000_s1027" type="#_x0000_t202" style="position:absolute;margin-left:51.7pt;margin-top:100.95pt;width:59.95pt;height:12.8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" filled="f" stroked="f">
                      <v:textbox inset="0,0,0,0">
                        <w:txbxContent>
                          <w:p w14:paraId="6D583F76" w14:textId="77BDF230" w:rsidR="00802446" w:rsidRDefault="00802446" w:rsidP="00802446">
                            <w:pPr>
                              <w:pStyle w:val="Vaardigheidsscore"/>
                              <w:rPr>
                                <w:sz w:val="24"/>
                                <w:szCs w:val="24"/>
                              </w:rPr>
                            </w:pPr>
                            <w:r>
                              <w:t>8 / 10</w:t>
                            </w:r>
                          </w:p>
                          <w:p w14:paraId="6D877944" w14:textId="77777777" w:rsidR="00802446" w:rsidRDefault="00802446" w:rsidP="00802446">
                            <w:pPr>
                              <w:jc w:val="center"/>
                              <w:rPr>
                                <w:sz w:val="24"/>
                                <w:szCs w:val="24"/>
                              </w:rPr>
                            </w:pPr>
                          </w:p>
                        </w:txbxContent>
                      </v:textbox>
                    </v:shape>
                  </w:pict>
                </mc:Fallback>
              </mc:AlternateContent>
            </w:r>
            <w:r w:rsidR="004F7B46">
              <w:rPr>
                <w:noProof/>
              </w:rPr>
              <mc:AlternateContent>
                <mc:Choice Requires="wps">
                  <w:drawing>
                    <wp:anchor distT="0" distB="0" distL="114300" distR="114300" simplePos="0" relativeHeight="251658244" behindDoc="0" locked="0" layoutInCell="1" allowOverlap="1" wp14:anchorId="206974A7" wp14:editId="7C16605A">
                      <wp:simplePos x="0" y="0"/>
                      <wp:positionH relativeFrom="column">
                        <wp:posOffset>0</wp:posOffset>
                      </wp:positionH>
                      <wp:positionV relativeFrom="paragraph">
                        <wp:posOffset>1282456</wp:posOffset>
                      </wp:positionV>
                      <wp:extent cx="1815465" cy="167640"/>
                      <wp:effectExtent l="0" t="0" r="0" b="3810"/>
                      <wp:wrapNone/>
                      <wp:docPr id="378947513" name="Pijl: Vijfhoek 39"/>
                      <wp:cNvGraphicFramePr/>
                      <a:graphic xmlns:a="http://schemas.openxmlformats.org/drawingml/2006/main">
                        <a:graphicData uri="http://schemas.microsoft.com/office/word/2010/wordprocessingShape">
                          <wps:wsp>
                            <wps:cNvSpPr/>
                            <wps:spPr>
                              <a:xfrm>
                                <a:off x="0" y="0"/>
                                <a:ext cx="1815465" cy="167640"/>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anchor>
                  </w:drawing>
                </mc:Choice>
                <mc:Fallback>
                  <w:pict>
                    <v:shapetype w14:anchorId="11F65B4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39" o:spid="_x0000_s1026" type="#_x0000_t15" style="position:absolute;margin-left:0;margin-top:101pt;width:142.95pt;height:13.2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" adj="20603" fillcolor="#4a66ac [3204]" stroked="f" strokeweight="1pt"/>
                  </w:pict>
                </mc:Fallback>
              </mc:AlternateContent>
            </w:r>
            <w:r w:rsidR="00985382" w:rsidRPr="002F19EC">
              <w:rPr>
                <w:noProof/>
                <w:lang w:bidi="nl-NL"/>
              </w:rPr>
              <mc:AlternateContent>
                <mc:Choice Requires="wpg">
                  <w:drawing>
                    <wp:inline distT="0" distB="0" distL="0" distR="0" wp14:anchorId="1E5260FC" wp14:editId="43949137">
                      <wp:extent cx="2152098" cy="2024738"/>
                      <wp:effectExtent l="0" t="0" r="635" b="0"/>
                      <wp:docPr id="153" name="Groep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152098" cy="2024738"/>
                                <a:chOff x="0" y="-1"/>
                                <a:chExt cx="2152098" cy="2024738"/>
                              </a:xfrm>
                            </wpg:grpSpPr>
                            <wpg:grpSp>
                              <wpg:cNvPr id="16" name="Groep 16" descr="Vaardigheid">
                                <a:extLst>
                                  <a:ext uri="{FF2B5EF4-FFF2-40B4-BE49-F238E27FC236}">
                                    <a16:creationId xmlns:a16="http://schemas.microsoft.com/office/drawing/2014/main" id="{14B5F72C-D460-426C-8CFE-42530E52A749}"/>
                                  </a:ext>
                                </a:extLst>
                              </wpg:cNvPr>
                              <wpg:cNvGrpSpPr/>
                              <wpg:grpSpPr>
                                <a:xfrm>
                                  <a:off x="0" y="-1"/>
                                  <a:ext cx="2152098" cy="319763"/>
                                  <a:chOff x="502195" y="4913493"/>
                                  <a:chExt cx="2152098" cy="319763"/>
                                </a:xfrm>
                              </wpg:grpSpPr>
                              <wps:wsp>
                                <wps:cNvPr id="57" name="Tekstvak 55">
                                  <a:extLst>
                                    <a:ext uri="{FF2B5EF4-FFF2-40B4-BE49-F238E27FC236}">
                                      <a16:creationId xmlns:a16="http://schemas.microsoft.com/office/drawing/2014/main" id="{4707D8E0-47D0-4021-A9B6-EB99DCC9085A}"/>
                                    </a:ext>
                                  </a:extLst>
                                </wps:cNvPr>
                                <wps:cNvSpPr txBox="1"/>
                                <wps:spPr>
                                  <a:xfrm>
                                    <a:off x="502195" y="5081797"/>
                                    <a:ext cx="2152098" cy="151459"/>
                                  </a:xfrm>
                                  <a:prstGeom prst="rect">
                                    <a:avLst/>
                                  </a:prstGeom>
                                  <a:noFill/>
                                </wps:spPr>
                                <wps:txbx>
                                  <w:txbxContent>
                                    <w:p w14:paraId="5A91C948" w14:textId="555FBB2D" w:rsidR="00985382" w:rsidRPr="008E2197" w:rsidRDefault="00960E6E" w:rsidP="008E2197">
                                      <w:pPr>
                                        <w:pStyle w:val="Vaardigheid"/>
                                      </w:pPr>
                                      <w:r>
                                        <w:t>Java</w:t>
                                      </w:r>
                                    </w:p>
                                  </w:txbxContent>
                                </wps:txbx>
                                <wps:bodyPr wrap="square" lIns="0" tIns="0" rIns="0" bIns="0" rtlCol="0">
                                  <a:noAutofit/>
                                </wps:bodyPr>
                              </wps:wsp>
                              <wps:wsp>
                                <wps:cNvPr id="58" name="Rechthoek 58">
                                  <a:extLst>
                                    <a:ext uri="{FF2B5EF4-FFF2-40B4-BE49-F238E27FC236}">
                                      <a16:creationId xmlns:a16="http://schemas.microsoft.com/office/drawing/2014/main" id="{04AEC405-5100-4A1D-9105-A443B0F1D441}"/>
                                    </a:ext>
                                  </a:extLst>
                                </wps:cNvPr>
                                <wps:cNvSpPr/>
                                <wps:spPr>
                                  <a:xfrm>
                                    <a:off x="502195" y="4913494"/>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59" name="Pijl: Vijfhoek 59">
                                  <a:extLst>
                                    <a:ext uri="{FF2B5EF4-FFF2-40B4-BE49-F238E27FC236}">
                                      <a16:creationId xmlns:a16="http://schemas.microsoft.com/office/drawing/2014/main" id="{52E54912-D24F-4029-BB3A-F19A5D1C9ABF}"/>
                                    </a:ext>
                                  </a:extLst>
                                </wps:cNvPr>
                                <wps:cNvSpPr/>
                                <wps:spPr>
                                  <a:xfrm>
                                    <a:off x="502196" y="4913493"/>
                                    <a:ext cx="1096107" cy="163237"/>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60" name="Tekstvak 58">
                                  <a:extLst>
                                    <a:ext uri="{FF2B5EF4-FFF2-40B4-BE49-F238E27FC236}">
                                      <a16:creationId xmlns:a16="http://schemas.microsoft.com/office/drawing/2014/main" id="{135083A6-E1C2-4837-8209-D7890A3C8C76}"/>
                                    </a:ext>
                                  </a:extLst>
                                </wps:cNvPr>
                                <wps:cNvSpPr txBox="1"/>
                                <wps:spPr>
                                  <a:xfrm>
                                    <a:off x="1174241" y="4918531"/>
                                    <a:ext cx="761176" cy="163265"/>
                                  </a:xfrm>
                                  <a:prstGeom prst="rect">
                                    <a:avLst/>
                                  </a:prstGeom>
                                  <a:noFill/>
                                </wps:spPr>
                                <wps:txbx>
                                  <w:txbxContent>
                                    <w:p w14:paraId="29B1B1FE" w14:textId="45A57355" w:rsidR="00985382" w:rsidRDefault="004F7B46" w:rsidP="008E2197">
                                      <w:pPr>
                                        <w:pStyle w:val="Vaardigheidsscore"/>
                                        <w:rPr>
                                          <w:sz w:val="24"/>
                                          <w:szCs w:val="24"/>
                                        </w:rPr>
                                      </w:pPr>
                                      <w:r>
                                        <w:t xml:space="preserve">4  / </w:t>
                                      </w:r>
                                      <w:r w:rsidRPr="004F7B46">
                                        <w:rPr>
                                          <w:color w:val="4A66AC" w:themeColor="accent1"/>
                                        </w:rPr>
                                        <w:t>1</w:t>
                                      </w:r>
                                      <w:r w:rsidR="00960E6E" w:rsidRPr="004F7B46">
                                        <w:rPr>
                                          <w:color w:val="4A66AC" w:themeColor="accent1"/>
                                        </w:rPr>
                                        <w:t>0</w:t>
                                      </w:r>
                                    </w:p>
                                  </w:txbxContent>
                                </wps:txbx>
                                <wps:bodyPr wrap="square" lIns="0" tIns="0" rIns="0" bIns="0" rtlCol="0">
                                  <a:noAutofit/>
                                </wps:bodyPr>
                              </wps:wsp>
                            </wpg:grpSp>
                            <wpg:grpSp>
                              <wpg:cNvPr id="24" name="Groep 24" descr="Vaardigheid">
                                <a:extLst>
                                  <a:ext uri="{FF2B5EF4-FFF2-40B4-BE49-F238E27FC236}">
                                    <a16:creationId xmlns:a16="http://schemas.microsoft.com/office/drawing/2014/main" id="{BE98A68D-ACE6-4665-92F6-FB38854052EF}"/>
                                  </a:ext>
                                </a:extLst>
                              </wpg:cNvPr>
                              <wpg:cNvGrpSpPr/>
                              <wpg:grpSpPr>
                                <a:xfrm>
                                  <a:off x="0" y="428472"/>
                                  <a:ext cx="2152098" cy="319915"/>
                                  <a:chOff x="502195" y="5339410"/>
                                  <a:chExt cx="2152098" cy="319915"/>
                                </a:xfrm>
                              </wpg:grpSpPr>
                              <wps:wsp>
                                <wps:cNvPr id="41" name="Tekstvak 114">
                                  <a:extLst>
                                    <a:ext uri="{FF2B5EF4-FFF2-40B4-BE49-F238E27FC236}">
                                      <a16:creationId xmlns:a16="http://schemas.microsoft.com/office/drawing/2014/main" id="{F5EF88ED-22DC-4B3A-A82B-3519289C50BB}"/>
                                    </a:ext>
                                  </a:extLst>
                                </wps:cNvPr>
                                <wps:cNvSpPr txBox="1"/>
                                <wps:spPr>
                                  <a:xfrm>
                                    <a:off x="502195" y="5507866"/>
                                    <a:ext cx="2152098" cy="151459"/>
                                  </a:xfrm>
                                  <a:prstGeom prst="rect">
                                    <a:avLst/>
                                  </a:prstGeom>
                                  <a:noFill/>
                                </wps:spPr>
                                <wps:txbx>
                                  <w:txbxContent>
                                    <w:p w14:paraId="02F3ADF3" w14:textId="5AA024D0" w:rsidR="00985382" w:rsidRDefault="00960E6E" w:rsidP="008E2197">
                                      <w:pPr>
                                        <w:pStyle w:val="Vaardigheid"/>
                                      </w:pPr>
                                      <w:r>
                                        <w:t>mySql</w:t>
                                      </w:r>
                                    </w:p>
                                    <w:p w14:paraId="5964F015" w14:textId="77777777" w:rsidR="00985382" w:rsidRDefault="00985382" w:rsidP="00144072">
                                      <w:pPr>
                                        <w:jc w:val="center"/>
                                        <w:rPr>
                                          <w:sz w:val="24"/>
                                          <w:szCs w:val="24"/>
                                        </w:rPr>
                                      </w:pPr>
                                    </w:p>
                                  </w:txbxContent>
                                </wps:txbx>
                                <wps:bodyPr wrap="square" lIns="0" tIns="0" rIns="0" bIns="0" rtlCol="0">
                                  <a:noAutofit/>
                                </wps:bodyPr>
                              </wps:wsp>
                              <wps:wsp>
                                <wps:cNvPr id="42" name="Rechthoek 42">
                                  <a:extLst>
                                    <a:ext uri="{FF2B5EF4-FFF2-40B4-BE49-F238E27FC236}">
                                      <a16:creationId xmlns:a16="http://schemas.microsoft.com/office/drawing/2014/main" id="{71CC5E50-646C-41CC-AA68-C7A3E6E7AB8B}"/>
                                    </a:ext>
                                  </a:extLst>
                                </wps:cNvPr>
                                <wps:cNvSpPr/>
                                <wps:spPr>
                                  <a:xfrm>
                                    <a:off x="502195" y="5339563"/>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3" name="Pijl: Vijfhoek 43">
                                  <a:extLst>
                                    <a:ext uri="{FF2B5EF4-FFF2-40B4-BE49-F238E27FC236}">
                                      <a16:creationId xmlns:a16="http://schemas.microsoft.com/office/drawing/2014/main" id="{F6B15B20-8B7E-4BE3-8CC8-CC99B1D614A7}"/>
                                    </a:ext>
                                  </a:extLst>
                                </wps:cNvPr>
                                <wps:cNvSpPr/>
                                <wps:spPr>
                                  <a:xfrm>
                                    <a:off x="502196" y="5339410"/>
                                    <a:ext cx="1615439" cy="163313"/>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4" name="Tekstvak 117">
                                  <a:extLst>
                                    <a:ext uri="{FF2B5EF4-FFF2-40B4-BE49-F238E27FC236}">
                                      <a16:creationId xmlns:a16="http://schemas.microsoft.com/office/drawing/2014/main" id="{12E5B5B7-1F2F-498E-8678-CAF56662BB13}"/>
                                    </a:ext>
                                  </a:extLst>
                                </wps:cNvPr>
                                <wps:cNvSpPr txBox="1"/>
                                <wps:spPr>
                                  <a:xfrm>
                                    <a:off x="1174241" y="5339563"/>
                                    <a:ext cx="761176" cy="163265"/>
                                  </a:xfrm>
                                  <a:prstGeom prst="rect">
                                    <a:avLst/>
                                  </a:prstGeom>
                                  <a:noFill/>
                                </wps:spPr>
                                <wps:txbx>
                                  <w:txbxContent>
                                    <w:p w14:paraId="18CB0E25" w14:textId="6B1C1076" w:rsidR="00985382" w:rsidRDefault="00960E6E" w:rsidP="008E2197">
                                      <w:pPr>
                                        <w:pStyle w:val="Vaardigheidsscore"/>
                                        <w:rPr>
                                          <w:sz w:val="24"/>
                                          <w:szCs w:val="24"/>
                                        </w:rPr>
                                      </w:pPr>
                                      <w:r>
                                        <w:t>7 / 10</w:t>
                                      </w:r>
                                    </w:p>
                                  </w:txbxContent>
                                </wps:txbx>
                                <wps:bodyPr wrap="square" lIns="0" tIns="0" rIns="0" bIns="0" rtlCol="0">
                                  <a:noAutofit/>
                                </wps:bodyPr>
                              </wps:wsp>
                            </wpg:grpSp>
                            <wpg:grpSp>
                              <wpg:cNvPr id="25" name="Groep 25" descr="Vaardigheid">
                                <a:extLst>
                                  <a:ext uri="{FF2B5EF4-FFF2-40B4-BE49-F238E27FC236}">
                                    <a16:creationId xmlns:a16="http://schemas.microsoft.com/office/drawing/2014/main" id="{94872CF9-1AAF-4E3D-9AF1-AD32F5F552EB}"/>
                                  </a:ext>
                                </a:extLst>
                              </wpg:cNvPr>
                              <wpg:cNvGrpSpPr/>
                              <wpg:grpSpPr>
                                <a:xfrm>
                                  <a:off x="0" y="857098"/>
                                  <a:ext cx="2152098" cy="319914"/>
                                  <a:chOff x="502195" y="5765480"/>
                                  <a:chExt cx="2152098" cy="319914"/>
                                </a:xfrm>
                              </wpg:grpSpPr>
                              <wps:wsp>
                                <wps:cNvPr id="37" name="Tekstvak 119">
                                  <a:extLst>
                                    <a:ext uri="{FF2B5EF4-FFF2-40B4-BE49-F238E27FC236}">
                                      <a16:creationId xmlns:a16="http://schemas.microsoft.com/office/drawing/2014/main" id="{E122A79F-82DC-41FF-89A7-9190F00BCC24}"/>
                                    </a:ext>
                                  </a:extLst>
                                </wps:cNvPr>
                                <wps:cNvSpPr txBox="1"/>
                                <wps:spPr>
                                  <a:xfrm>
                                    <a:off x="502195" y="5933935"/>
                                    <a:ext cx="2152098" cy="151459"/>
                                  </a:xfrm>
                                  <a:prstGeom prst="rect">
                                    <a:avLst/>
                                  </a:prstGeom>
                                  <a:noFill/>
                                </wps:spPr>
                                <wps:txbx>
                                  <w:txbxContent>
                                    <w:p w14:paraId="7C2F85DB" w14:textId="7347EF71" w:rsidR="00985382" w:rsidRDefault="00960E6E" w:rsidP="008E2197">
                                      <w:pPr>
                                        <w:pStyle w:val="Vaardigheid"/>
                                      </w:pPr>
                                      <w:r>
                                        <w:t>Javascript</w:t>
                                      </w:r>
                                    </w:p>
                                    <w:p w14:paraId="462F0D42" w14:textId="77777777" w:rsidR="00985382" w:rsidRDefault="00985382" w:rsidP="00144072">
                                      <w:pPr>
                                        <w:jc w:val="center"/>
                                        <w:rPr>
                                          <w:sz w:val="24"/>
                                          <w:szCs w:val="24"/>
                                        </w:rPr>
                                      </w:pPr>
                                    </w:p>
                                  </w:txbxContent>
                                </wps:txbx>
                                <wps:bodyPr wrap="square" lIns="0" tIns="0" rIns="0" bIns="0" rtlCol="0">
                                  <a:noAutofit/>
                                </wps:bodyPr>
                              </wps:wsp>
                              <wps:wsp>
                                <wps:cNvPr id="38" name="Rechthoek 38">
                                  <a:extLst>
                                    <a:ext uri="{FF2B5EF4-FFF2-40B4-BE49-F238E27FC236}">
                                      <a16:creationId xmlns:a16="http://schemas.microsoft.com/office/drawing/2014/main" id="{22C8E622-ED5C-4223-A9EE-34067D050FCA}"/>
                                    </a:ext>
                                  </a:extLst>
                                </wps:cNvPr>
                                <wps:cNvSpPr/>
                                <wps:spPr>
                                  <a:xfrm>
                                    <a:off x="502195" y="5765632"/>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9" name="Pijl: Vijfhoek 39">
                                  <a:extLst>
                                    <a:ext uri="{FF2B5EF4-FFF2-40B4-BE49-F238E27FC236}">
                                      <a16:creationId xmlns:a16="http://schemas.microsoft.com/office/drawing/2014/main" id="{616780C8-8470-469D-84D7-77CB48205595}"/>
                                    </a:ext>
                                  </a:extLst>
                                </wps:cNvPr>
                                <wps:cNvSpPr/>
                                <wps:spPr>
                                  <a:xfrm>
                                    <a:off x="502195" y="5765480"/>
                                    <a:ext cx="1615378" cy="168274"/>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40" name="Tekstvak 122">
                                  <a:extLst>
                                    <a:ext uri="{FF2B5EF4-FFF2-40B4-BE49-F238E27FC236}">
                                      <a16:creationId xmlns:a16="http://schemas.microsoft.com/office/drawing/2014/main" id="{AEA907C0-239F-4EEC-B86A-898041A0B014}"/>
                                    </a:ext>
                                  </a:extLst>
                                </wps:cNvPr>
                                <wps:cNvSpPr txBox="1"/>
                                <wps:spPr>
                                  <a:xfrm>
                                    <a:off x="1174241" y="5765632"/>
                                    <a:ext cx="761176" cy="163265"/>
                                  </a:xfrm>
                                  <a:prstGeom prst="rect">
                                    <a:avLst/>
                                  </a:prstGeom>
                                  <a:noFill/>
                                </wps:spPr>
                                <wps:txbx>
                                  <w:txbxContent>
                                    <w:p w14:paraId="5B0D185C" w14:textId="30368B7A" w:rsidR="00985382" w:rsidRDefault="004F7B46" w:rsidP="008E2197">
                                      <w:pPr>
                                        <w:pStyle w:val="Vaardigheidsscore"/>
                                        <w:rPr>
                                          <w:sz w:val="24"/>
                                          <w:szCs w:val="24"/>
                                        </w:rPr>
                                      </w:pPr>
                                      <w:r>
                                        <w:t>7</w:t>
                                      </w:r>
                                      <w:r w:rsidR="00960E6E">
                                        <w:t xml:space="preserve"> / 10</w:t>
                                      </w:r>
                                    </w:p>
                                    <w:p w14:paraId="206C5738" w14:textId="77777777" w:rsidR="00985382" w:rsidRDefault="00985382" w:rsidP="00144072">
                                      <w:pPr>
                                        <w:jc w:val="center"/>
                                        <w:rPr>
                                          <w:sz w:val="24"/>
                                          <w:szCs w:val="24"/>
                                        </w:rPr>
                                      </w:pPr>
                                    </w:p>
                                  </w:txbxContent>
                                </wps:txbx>
                                <wps:bodyPr wrap="square" lIns="0" tIns="0" rIns="0" bIns="0" rtlCol="0">
                                  <a:noAutofit/>
                                </wps:bodyPr>
                              </wps:wsp>
                            </wpg:grpSp>
                            <wpg:grpSp>
                              <wpg:cNvPr id="26" name="Groep 26" descr="Vaardigheid">
                                <a:extLst>
                                  <a:ext uri="{FF2B5EF4-FFF2-40B4-BE49-F238E27FC236}">
                                    <a16:creationId xmlns:a16="http://schemas.microsoft.com/office/drawing/2014/main" id="{C59F7C1D-1538-4E3F-89B1-E2BBF65B4C3C}"/>
                                  </a:ext>
                                </a:extLst>
                              </wpg:cNvPr>
                              <wpg:cNvGrpSpPr/>
                              <wpg:grpSpPr>
                                <a:xfrm>
                                  <a:off x="0" y="1285875"/>
                                  <a:ext cx="2152098" cy="319762"/>
                                  <a:chOff x="502195" y="6191701"/>
                                  <a:chExt cx="2152098" cy="319762"/>
                                </a:xfrm>
                              </wpg:grpSpPr>
                              <wps:wsp>
                                <wps:cNvPr id="33" name="Tekstvak 124">
                                  <a:extLst>
                                    <a:ext uri="{FF2B5EF4-FFF2-40B4-BE49-F238E27FC236}">
                                      <a16:creationId xmlns:a16="http://schemas.microsoft.com/office/drawing/2014/main" id="{01F13476-8E95-4C66-8BED-5A2D32854DED}"/>
                                    </a:ext>
                                  </a:extLst>
                                </wps:cNvPr>
                                <wps:cNvSpPr txBox="1"/>
                                <wps:spPr>
                                  <a:xfrm>
                                    <a:off x="502195" y="6360004"/>
                                    <a:ext cx="2152098" cy="151459"/>
                                  </a:xfrm>
                                  <a:prstGeom prst="rect">
                                    <a:avLst/>
                                  </a:prstGeom>
                                  <a:noFill/>
                                </wps:spPr>
                                <wps:txbx>
                                  <w:txbxContent>
                                    <w:p w14:paraId="6D6B5562" w14:textId="76D27D6A" w:rsidR="00985382" w:rsidRDefault="00960E6E" w:rsidP="008E2197">
                                      <w:pPr>
                                        <w:pStyle w:val="Vaardigheid"/>
                                      </w:pPr>
                                      <w:r>
                                        <w:t>Html &amp; CSS</w:t>
                                      </w:r>
                                    </w:p>
                                    <w:p w14:paraId="49B77109" w14:textId="77777777" w:rsidR="00985382" w:rsidRDefault="00985382" w:rsidP="00144072">
                                      <w:pPr>
                                        <w:jc w:val="center"/>
                                        <w:rPr>
                                          <w:sz w:val="24"/>
                                          <w:szCs w:val="24"/>
                                        </w:rPr>
                                      </w:pPr>
                                    </w:p>
                                  </w:txbxContent>
                                </wps:txbx>
                                <wps:bodyPr wrap="square" lIns="0" tIns="0" rIns="0" bIns="0" rtlCol="0">
                                  <a:noAutofit/>
                                </wps:bodyPr>
                              </wps:wsp>
                              <wps:wsp>
                                <wps:cNvPr id="34" name="Rechthoek 34">
                                  <a:extLst>
                                    <a:ext uri="{FF2B5EF4-FFF2-40B4-BE49-F238E27FC236}">
                                      <a16:creationId xmlns:a16="http://schemas.microsoft.com/office/drawing/2014/main" id="{8746491D-E8C4-4B48-91AF-B406EF6AF94B}"/>
                                    </a:ext>
                                  </a:extLst>
                                </wps:cNvPr>
                                <wps:cNvSpPr/>
                                <wps:spPr>
                                  <a:xfrm>
                                    <a:off x="502195" y="6191701"/>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6" name="Tekstvak 127">
                                  <a:extLst>
                                    <a:ext uri="{FF2B5EF4-FFF2-40B4-BE49-F238E27FC236}">
                                      <a16:creationId xmlns:a16="http://schemas.microsoft.com/office/drawing/2014/main" id="{E0172FB5-9077-49D3-A96B-630ED4AB2D48}"/>
                                    </a:ext>
                                  </a:extLst>
                                </wps:cNvPr>
                                <wps:cNvSpPr txBox="1"/>
                                <wps:spPr>
                                  <a:xfrm>
                                    <a:off x="1174241" y="6191701"/>
                                    <a:ext cx="761176" cy="163265"/>
                                  </a:xfrm>
                                  <a:prstGeom prst="rect">
                                    <a:avLst/>
                                  </a:prstGeom>
                                  <a:noFill/>
                                </wps:spPr>
                                <wps:txbx>
                                  <w:txbxContent>
                                    <w:p w14:paraId="27F2D2D9" w14:textId="77777777" w:rsidR="00985382" w:rsidRDefault="009D21E9" w:rsidP="008E2197">
                                      <w:pPr>
                                        <w:pStyle w:val="Vaardigheidsscore"/>
                                        <w:rPr>
                                          <w:sz w:val="24"/>
                                          <w:szCs w:val="24"/>
                                        </w:rPr>
                                      </w:pPr>
                                      <w:sdt>
                                        <w:sdtPr>
                                          <w:id w:val="-298687537"/>
                                          <w:temporary/>
                                          <w:showingPlcHdr/>
                                          <w15:appearance w15:val="hidden"/>
                                        </w:sdtPr>
                                        <w:sdtEndPr/>
                                        <w:sdtContent>
                                          <w:r w:rsidR="00985382">
                                            <w:rPr>
                                              <w:lang w:bidi="nl-NL"/>
                                            </w:rPr>
                                            <w:t>10 / 10</w:t>
                                          </w:r>
                                        </w:sdtContent>
                                      </w:sdt>
                                    </w:p>
                                    <w:p w14:paraId="298F938B" w14:textId="77777777" w:rsidR="00985382" w:rsidRDefault="00985382" w:rsidP="00144072">
                                      <w:pPr>
                                        <w:jc w:val="center"/>
                                        <w:rPr>
                                          <w:sz w:val="24"/>
                                          <w:szCs w:val="24"/>
                                        </w:rPr>
                                      </w:pPr>
                                    </w:p>
                                  </w:txbxContent>
                                </wps:txbx>
                                <wps:bodyPr wrap="square" lIns="0" tIns="0" rIns="0" bIns="0" rtlCol="0">
                                  <a:noAutofit/>
                                </wps:bodyPr>
                              </wps:wsp>
                            </wpg:grpSp>
                            <wpg:grpSp>
                              <wpg:cNvPr id="27" name="Groep 27" descr="Vaardigheid">
                                <a:extLst>
                                  <a:ext uri="{FF2B5EF4-FFF2-40B4-BE49-F238E27FC236}">
                                    <a16:creationId xmlns:a16="http://schemas.microsoft.com/office/drawing/2014/main" id="{073911AD-9B7C-475D-B32A-5F31B23D983E}"/>
                                  </a:ext>
                                </a:extLst>
                              </wpg:cNvPr>
                              <wpg:cNvGrpSpPr/>
                              <wpg:grpSpPr>
                                <a:xfrm>
                                  <a:off x="0" y="1704071"/>
                                  <a:ext cx="2152098" cy="320666"/>
                                  <a:chOff x="502195" y="6616865"/>
                                  <a:chExt cx="2152098" cy="320666"/>
                                </a:xfrm>
                              </wpg:grpSpPr>
                              <wps:wsp>
                                <wps:cNvPr id="29" name="Tekstvak 129">
                                  <a:extLst>
                                    <a:ext uri="{FF2B5EF4-FFF2-40B4-BE49-F238E27FC236}">
                                      <a16:creationId xmlns:a16="http://schemas.microsoft.com/office/drawing/2014/main" id="{46A9BC46-5209-486F-85FB-95EDCA80303A}"/>
                                    </a:ext>
                                  </a:extLst>
                                </wps:cNvPr>
                                <wps:cNvSpPr txBox="1"/>
                                <wps:spPr>
                                  <a:xfrm>
                                    <a:off x="502195" y="6786072"/>
                                    <a:ext cx="2152098" cy="151459"/>
                                  </a:xfrm>
                                  <a:prstGeom prst="rect">
                                    <a:avLst/>
                                  </a:prstGeom>
                                  <a:noFill/>
                                </wps:spPr>
                                <wps:txbx>
                                  <w:txbxContent>
                                    <w:p w14:paraId="41EA52C1" w14:textId="68FABF4C" w:rsidR="00985382" w:rsidRDefault="00960E6E" w:rsidP="008E2197">
                                      <w:pPr>
                                        <w:pStyle w:val="Vaardigheid"/>
                                      </w:pPr>
                                      <w:r>
                                        <w:t>PHP</w:t>
                                      </w:r>
                                    </w:p>
                                    <w:p w14:paraId="55758DC7" w14:textId="77777777" w:rsidR="00985382" w:rsidRDefault="00985382" w:rsidP="008E2197"/>
                                  </w:txbxContent>
                                </wps:txbx>
                                <wps:bodyPr wrap="square" lIns="0" tIns="0" rIns="0" bIns="0" rtlCol="0">
                                  <a:noAutofit/>
                                </wps:bodyPr>
                              </wps:wsp>
                              <wps:wsp>
                                <wps:cNvPr id="30" name="Rechthoek 30">
                                  <a:extLst>
                                    <a:ext uri="{FF2B5EF4-FFF2-40B4-BE49-F238E27FC236}">
                                      <a16:creationId xmlns:a16="http://schemas.microsoft.com/office/drawing/2014/main" id="{90B14F3D-2882-4C43-BEE1-E16E1B376244}"/>
                                    </a:ext>
                                  </a:extLst>
                                </wps:cNvPr>
                                <wps:cNvSpPr/>
                                <wps:spPr>
                                  <a:xfrm>
                                    <a:off x="502195" y="6617769"/>
                                    <a:ext cx="2105268" cy="163265"/>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1" name="Pijl: Vijfhoek 31">
                                  <a:extLst>
                                    <a:ext uri="{FF2B5EF4-FFF2-40B4-BE49-F238E27FC236}">
                                      <a16:creationId xmlns:a16="http://schemas.microsoft.com/office/drawing/2014/main" id="{4E41D26B-B161-436A-B31A-33082096B04D}"/>
                                    </a:ext>
                                  </a:extLst>
                                </wps:cNvPr>
                                <wps:cNvSpPr/>
                                <wps:spPr>
                                  <a:xfrm>
                                    <a:off x="502196" y="6616865"/>
                                    <a:ext cx="1512276" cy="163538"/>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2" name="Tekstvak 132">
                                  <a:extLst>
                                    <a:ext uri="{FF2B5EF4-FFF2-40B4-BE49-F238E27FC236}">
                                      <a16:creationId xmlns:a16="http://schemas.microsoft.com/office/drawing/2014/main" id="{BDBC9B58-1F11-4DA9-9CCF-2C06242D55C0}"/>
                                    </a:ext>
                                  </a:extLst>
                                </wps:cNvPr>
                                <wps:cNvSpPr txBox="1"/>
                                <wps:spPr>
                                  <a:xfrm>
                                    <a:off x="1174215" y="6617468"/>
                                    <a:ext cx="810892" cy="163265"/>
                                  </a:xfrm>
                                  <a:prstGeom prst="rect">
                                    <a:avLst/>
                                  </a:prstGeom>
                                  <a:noFill/>
                                </wps:spPr>
                                <wps:txbx>
                                  <w:txbxContent>
                                    <w:p w14:paraId="677BB89F" w14:textId="3D15A531" w:rsidR="00985382" w:rsidRDefault="00802446" w:rsidP="008E2197">
                                      <w:pPr>
                                        <w:pStyle w:val="Vaardigheidsscore"/>
                                        <w:rPr>
                                          <w:sz w:val="24"/>
                                          <w:szCs w:val="24"/>
                                        </w:rPr>
                                      </w:pPr>
                                      <w:r>
                                        <w:t>6</w:t>
                                      </w:r>
                                      <w:r w:rsidR="00960E6E">
                                        <w:t xml:space="preserve"> / 10</w:t>
                                      </w:r>
                                    </w:p>
                                    <w:p w14:paraId="1066957D" w14:textId="77777777" w:rsidR="00985382" w:rsidRDefault="00985382" w:rsidP="00144072">
                                      <w:pPr>
                                        <w:jc w:val="center"/>
                                        <w:rPr>
                                          <w:sz w:val="24"/>
                                          <w:szCs w:val="24"/>
                                        </w:rPr>
                                      </w:pPr>
                                    </w:p>
                                  </w:txbxContent>
                                </wps:txbx>
                                <wps:bodyPr wrap="square" lIns="0" tIns="0" rIns="0" bIns="0" rtlCol="0">
                                  <a:noAutofit/>
                                </wps:bodyPr>
                              </wps:wsp>
                            </wpg:grpSp>
                          </wpg:wgp>
                        </a:graphicData>
                      </a:graphic>
                    </wp:inline>
                  </w:drawing>
                </mc:Choice>
                <mc:Fallback>
                  <w:pict>
                    <v:group w14:anchorId="1E5260FC" id="Groep 153" o:spid="_x0000_s1028" alt="&quot;&quot;" style="width:169.45pt;height:159.45pt;mso-position-horizontal-relative:char;mso-position-vertical-relative:line" coordorigin="" coordsize="21520,20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">
                      <v:group id="Groep 16" o:spid="_x0000_s1029" alt="Vaardigheid" style="position:absolute;width:21520;height:3197" coordorigin="5021,49134"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Tekstvak 55" o:spid="_x0000_s1030" type="#_x0000_t202" style="position:absolute;left:5021;top:50817;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A91C948" w14:textId="555FBB2D" w:rsidR="00985382" w:rsidRPr="008E2197" w:rsidRDefault="00960E6E" w:rsidP="008E2197">
                                <w:pPr>
                                  <w:pStyle w:val="Vaardigheid"/>
                                </w:pPr>
                                <w:r>
                                  <w:t>Java</w:t>
                                </w:r>
                              </w:p>
                            </w:txbxContent>
                          </v:textbox>
                        </v:shape>
                        <v:rect id="Rechthoek 58" o:spid="_x0000_s1031" style="position:absolute;left:5021;top:49134;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" fillcolor="#7f8fa9 [3207]"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jl: Vijfhoek 59" o:spid="_x0000_s1032" type="#_x0000_t15" style="position:absolute;left:5021;top:49134;width:10962;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" adj="19992" fillcolor="#4a66ac [3204]" stroked="f" strokeweight="1pt"/>
                        <v:shape id="Tekstvak 58" o:spid="_x0000_s1033" type="#_x0000_t202" style="position:absolute;left:11742;top:49185;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29B1B1FE" w14:textId="45A57355" w:rsidR="00985382" w:rsidRDefault="004F7B46" w:rsidP="008E2197">
                                <w:pPr>
                                  <w:pStyle w:val="Vaardigheidsscore"/>
                                  <w:rPr>
                                    <w:sz w:val="24"/>
                                    <w:szCs w:val="24"/>
                                  </w:rPr>
                                </w:pPr>
                                <w:r>
                                  <w:t xml:space="preserve">4  / </w:t>
                                </w:r>
                                <w:r w:rsidRPr="004F7B46">
                                  <w:rPr>
                                    <w:color w:val="4A66AC" w:themeColor="accent1"/>
                                  </w:rPr>
                                  <w:t>1</w:t>
                                </w:r>
                                <w:r w:rsidR="00960E6E" w:rsidRPr="004F7B46">
                                  <w:rPr>
                                    <w:color w:val="4A66AC" w:themeColor="accent1"/>
                                  </w:rPr>
                                  <w:t>0</w:t>
                                </w:r>
                              </w:p>
                            </w:txbxContent>
                          </v:textbox>
                        </v:shape>
                      </v:group>
                      <v:group id="Groep 24" o:spid="_x0000_s1034" alt="Vaardigheid" style="position:absolute;top:4284;width:21520;height:3199" coordorigin="5021,5339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kstvak 114" o:spid="_x0000_s1035" type="#_x0000_t202" style="position:absolute;left:5021;top:55078;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2F3ADF3" w14:textId="5AA024D0" w:rsidR="00985382" w:rsidRDefault="00960E6E" w:rsidP="008E2197">
                                <w:pPr>
                                  <w:pStyle w:val="Vaardigheid"/>
                                </w:pPr>
                                <w:r>
                                  <w:t>mySql</w:t>
                                </w:r>
                              </w:p>
                              <w:p w14:paraId="5964F015" w14:textId="77777777" w:rsidR="00985382" w:rsidRDefault="00985382" w:rsidP="00144072">
                                <w:pPr>
                                  <w:jc w:val="center"/>
                                  <w:rPr>
                                    <w:sz w:val="24"/>
                                    <w:szCs w:val="24"/>
                                  </w:rPr>
                                </w:pPr>
                              </w:p>
                            </w:txbxContent>
                          </v:textbox>
                        </v:shape>
                        <v:rect id="Rechthoek 42" o:spid="_x0000_s1036" style="position:absolute;left:5021;top:53395;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" fillcolor="#7f8fa9 [3207]" stroked="f" strokeweight="1pt"/>
                        <v:shape id="Pijl: Vijfhoek 43" o:spid="_x0000_s1037" type="#_x0000_t15" style="position:absolute;left:5021;top:53394;width:16155;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" adj="20508" fillcolor="#4a66ac [3204]" stroked="f" strokeweight="1pt"/>
                        <v:shape id="Tekstvak 117" o:spid="_x0000_s1038" type="#_x0000_t202" style="position:absolute;left:11742;top:53395;width:7612;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8CB0E25" w14:textId="6B1C1076" w:rsidR="00985382" w:rsidRDefault="00960E6E" w:rsidP="008E2197">
                                <w:pPr>
                                  <w:pStyle w:val="Vaardigheidsscore"/>
                                  <w:rPr>
                                    <w:sz w:val="24"/>
                                    <w:szCs w:val="24"/>
                                  </w:rPr>
                                </w:pPr>
                                <w:r>
                                  <w:t>7 / 10</w:t>
                                </w:r>
                              </w:p>
                            </w:txbxContent>
                          </v:textbox>
                        </v:shape>
                      </v:group>
                      <v:group id="Groep 25" o:spid="_x0000_s1039" alt="Vaardigheid" style="position:absolute;top:8570;width:21520;height:3200" coordorigin="5021,57654" coordsize="21520,3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kstvak 119" o:spid="_x0000_s1040" type="#_x0000_t202" style="position:absolute;left:5021;top:59339;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C2F85DB" w14:textId="7347EF71" w:rsidR="00985382" w:rsidRDefault="00960E6E" w:rsidP="008E2197">
                                <w:pPr>
                                  <w:pStyle w:val="Vaardigheid"/>
                                </w:pPr>
                                <w:r>
                                  <w:t>Javascript</w:t>
                                </w:r>
                              </w:p>
                              <w:p w14:paraId="462F0D42" w14:textId="77777777" w:rsidR="00985382" w:rsidRDefault="00985382" w:rsidP="00144072">
                                <w:pPr>
                                  <w:jc w:val="center"/>
                                  <w:rPr>
                                    <w:sz w:val="24"/>
                                    <w:szCs w:val="24"/>
                                  </w:rPr>
                                </w:pPr>
                              </w:p>
                            </w:txbxContent>
                          </v:textbox>
                        </v:shape>
                        <v:rect id="Rechthoek 38" o:spid="_x0000_s1041" style="position:absolute;left:5021;top:57656;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" fillcolor="#7f8fa9 [3207]" stroked="f" strokeweight="1pt"/>
                        <v:shape id="Pijl: Vijfhoek 39" o:spid="_x0000_s1042" type="#_x0000_t15" style="position:absolute;left:5021;top:57654;width:16154;height:1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" adj="20475" fillcolor="#4a66ac [3204]" stroked="f" strokeweight="1pt"/>
                        <v:shape id="_x0000_s1043" type="#_x0000_t202" style="position:absolute;left:11742;top:57656;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B0D185C" w14:textId="30368B7A" w:rsidR="00985382" w:rsidRDefault="004F7B46" w:rsidP="008E2197">
                                <w:pPr>
                                  <w:pStyle w:val="Vaardigheidsscore"/>
                                  <w:rPr>
                                    <w:sz w:val="24"/>
                                    <w:szCs w:val="24"/>
                                  </w:rPr>
                                </w:pPr>
                                <w:r>
                                  <w:t>7</w:t>
                                </w:r>
                                <w:r w:rsidR="00960E6E">
                                  <w:t xml:space="preserve"> / 10</w:t>
                                </w:r>
                              </w:p>
                              <w:p w14:paraId="206C5738" w14:textId="77777777" w:rsidR="00985382" w:rsidRDefault="00985382" w:rsidP="00144072">
                                <w:pPr>
                                  <w:jc w:val="center"/>
                                  <w:rPr>
                                    <w:sz w:val="24"/>
                                    <w:szCs w:val="24"/>
                                  </w:rPr>
                                </w:pPr>
                              </w:p>
                            </w:txbxContent>
                          </v:textbox>
                        </v:shape>
                      </v:group>
                      <v:group id="Groep 26" o:spid="_x0000_s1044" alt="Vaardigheid" style="position:absolute;top:12858;width:21520;height:3198" coordorigin="5021,61917" coordsize="21520,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kstvak 124" o:spid="_x0000_s1045" type="#_x0000_t202" style="position:absolute;left:5021;top:63600;width:21521;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D6B5562" w14:textId="76D27D6A" w:rsidR="00985382" w:rsidRDefault="00960E6E" w:rsidP="008E2197">
                                <w:pPr>
                                  <w:pStyle w:val="Vaardigheid"/>
                                </w:pPr>
                                <w:r>
                                  <w:t>Html &amp; CSS</w:t>
                                </w:r>
                              </w:p>
                              <w:p w14:paraId="49B77109" w14:textId="77777777" w:rsidR="00985382" w:rsidRDefault="00985382" w:rsidP="00144072">
                                <w:pPr>
                                  <w:jc w:val="center"/>
                                  <w:rPr>
                                    <w:sz w:val="24"/>
                                    <w:szCs w:val="24"/>
                                  </w:rPr>
                                </w:pPr>
                              </w:p>
                            </w:txbxContent>
                          </v:textbox>
                        </v:shape>
                        <v:rect id="Rechthoek 34" o:spid="_x0000_s1046" style="position:absolute;left:5021;top:61917;width:21053;height:1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" fillcolor="#7f8fa9 [3207]" stroked="f" strokeweight="1pt"/>
                        <v:shape id="Tekstvak 127" o:spid="_x0000_s1047" type="#_x0000_t202" style="position:absolute;left:11742;top:61917;width:7612;height:1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7F2D2D9" w14:textId="77777777" w:rsidR="00985382" w:rsidRDefault="009D21E9" w:rsidP="008E2197">
                                <w:pPr>
                                  <w:pStyle w:val="Vaardigheidsscore"/>
                                  <w:rPr>
                                    <w:sz w:val="24"/>
                                    <w:szCs w:val="24"/>
                                  </w:rPr>
                                </w:pPr>
                                <w:sdt>
                                  <w:sdtPr>
                                    <w:id w:val="-298687537"/>
                                    <w:temporary/>
                                    <w:showingPlcHdr/>
                                    <w15:appearance w15:val="hidden"/>
                                  </w:sdtPr>
                                  <w:sdtEndPr/>
                                  <w:sdtContent>
                                    <w:r w:rsidR="00985382">
                                      <w:rPr>
                                        <w:lang w:bidi="nl-NL"/>
                                      </w:rPr>
                                      <w:t>10 / 10</w:t>
                                    </w:r>
                                  </w:sdtContent>
                                </w:sdt>
                              </w:p>
                              <w:p w14:paraId="298F938B" w14:textId="77777777" w:rsidR="00985382" w:rsidRDefault="00985382" w:rsidP="00144072">
                                <w:pPr>
                                  <w:jc w:val="center"/>
                                  <w:rPr>
                                    <w:sz w:val="24"/>
                                    <w:szCs w:val="24"/>
                                  </w:rPr>
                                </w:pPr>
                              </w:p>
                            </w:txbxContent>
                          </v:textbox>
                        </v:shape>
                      </v:group>
                      <v:group id="Groep 27" o:spid="_x0000_s1048" alt="Vaardigheid" style="position:absolute;top:17040;width:21520;height:3207" coordorigin="5021,66168" coordsize="215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kstvak 129" o:spid="_x0000_s1049" type="#_x0000_t202" style="position:absolute;left:5021;top:67860;width:21521;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41EA52C1" w14:textId="68FABF4C" w:rsidR="00985382" w:rsidRDefault="00960E6E" w:rsidP="008E2197">
                                <w:pPr>
                                  <w:pStyle w:val="Vaardigheid"/>
                                </w:pPr>
                                <w:r>
                                  <w:t>PHP</w:t>
                                </w:r>
                              </w:p>
                              <w:p w14:paraId="55758DC7" w14:textId="77777777" w:rsidR="00985382" w:rsidRDefault="00985382" w:rsidP="008E2197"/>
                            </w:txbxContent>
                          </v:textbox>
                        </v:shape>
                        <v:rect id="Rechthoek 30" o:spid="_x0000_s1050" style="position:absolute;left:5021;top:66177;width:21053;height:1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" fillcolor="#7f8fa9 [3207]" stroked="f" strokeweight="1pt"/>
                        <v:shape id="Pijl: Vijfhoek 31" o:spid="_x0000_s1051" type="#_x0000_t15" style="position:absolute;left:5021;top:66168;width:15123;height:1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" adj="20432" fillcolor="#4a66ac [3204]" stroked="f" strokeweight="1pt"/>
                        <v:shape id="Tekstvak 132" o:spid="_x0000_s1052" type="#_x0000_t202" style="position:absolute;left:11742;top:66174;width:8109;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77BB89F" w14:textId="3D15A531" w:rsidR="00985382" w:rsidRDefault="00802446" w:rsidP="008E2197">
                                <w:pPr>
                                  <w:pStyle w:val="Vaardigheidsscore"/>
                                  <w:rPr>
                                    <w:sz w:val="24"/>
                                    <w:szCs w:val="24"/>
                                  </w:rPr>
                                </w:pPr>
                                <w:r>
                                  <w:t>6</w:t>
                                </w:r>
                                <w:r w:rsidR="00960E6E">
                                  <w:t xml:space="preserve"> / 10</w:t>
                                </w:r>
                              </w:p>
                              <w:p w14:paraId="1066957D" w14:textId="77777777" w:rsidR="00985382" w:rsidRDefault="00985382" w:rsidP="00144072">
                                <w:pPr>
                                  <w:jc w:val="center"/>
                                  <w:rPr>
                                    <w:sz w:val="24"/>
                                    <w:szCs w:val="24"/>
                                  </w:rPr>
                                </w:pPr>
                              </w:p>
                            </w:txbxContent>
                          </v:textbox>
                        </v:shape>
                      </v:group>
                      <w10:anchorlock/>
                    </v:group>
                  </w:pict>
                </mc:Fallback>
              </mc:AlternateContent>
            </w:r>
          </w:p>
          <w:sdt>
            <w:sdtPr>
              <w:id w:val="434569950"/>
              <w:placeholder>
                <w:docPart w:val="42F75EAE16344439B77454C64EE8E639"/>
              </w:placeholder>
              <w:temporary/>
              <w:showingPlcHdr/>
              <w15:appearance w15:val="hidden"/>
            </w:sdtPr>
            <w:sdtEndPr/>
            <w:sdtContent>
              <w:p w14:paraId="0CCFF63A" w14:textId="77777777" w:rsidR="00985382" w:rsidRPr="00D2664D" w:rsidRDefault="00985382" w:rsidP="00985382">
                <w:pPr>
                  <w:pStyle w:val="Kop1"/>
                  <w:rPr>
                    <w:lang w:val="en-GB"/>
                  </w:rPr>
                </w:pPr>
                <w:r w:rsidRPr="00D2664D">
                  <w:rPr>
                    <w:lang w:val="en-GB" w:bidi="nl-NL"/>
                  </w:rPr>
                  <w:t>Opleiding</w:t>
                </w:r>
              </w:p>
            </w:sdtContent>
          </w:sdt>
          <w:p w14:paraId="2125B762" w14:textId="7BE16E39" w:rsidR="00985382" w:rsidRPr="00FD0C63" w:rsidRDefault="00985382" w:rsidP="00985382">
            <w:pPr>
              <w:pStyle w:val="Kop2"/>
              <w:rPr>
                <w:lang w:val="en-GB"/>
              </w:rPr>
            </w:pPr>
            <w:r w:rsidRPr="00FD0C63">
              <w:rPr>
                <w:lang w:val="en-GB"/>
              </w:rPr>
              <w:t>Software development MBO4</w:t>
            </w:r>
          </w:p>
          <w:p w14:paraId="3EF8F9CD" w14:textId="0A9FB9DA" w:rsidR="00985382" w:rsidRPr="00FD0C63" w:rsidRDefault="00985382" w:rsidP="00985382">
            <w:pPr>
              <w:pStyle w:val="Kop4"/>
              <w:rPr>
                <w:lang w:val="en-GB"/>
              </w:rPr>
            </w:pPr>
            <w:r w:rsidRPr="00FD0C63">
              <w:rPr>
                <w:lang w:val="en-GB"/>
              </w:rPr>
              <w:t>ROCvFlevoland</w:t>
            </w:r>
          </w:p>
          <w:p w14:paraId="70940716" w14:textId="0A3E9222" w:rsidR="00985382" w:rsidRPr="00FD0C63" w:rsidRDefault="00985382" w:rsidP="00985382">
            <w:pPr>
              <w:rPr>
                <w:lang w:val="en-GB"/>
              </w:rPr>
            </w:pPr>
            <w:r w:rsidRPr="00FD0C63">
              <w:rPr>
                <w:lang w:val="en-GB"/>
              </w:rPr>
              <w:t>2024-</w:t>
            </w:r>
            <w:r w:rsidR="00D2664D">
              <w:rPr>
                <w:lang w:val="en-GB"/>
              </w:rPr>
              <w:t>heden</w:t>
            </w:r>
          </w:p>
          <w:p w14:paraId="79E0BA1E" w14:textId="1197BDC4" w:rsidR="00985382" w:rsidRPr="00D2664D" w:rsidRDefault="00985382" w:rsidP="00985382">
            <w:pPr>
              <w:pStyle w:val="Kop2"/>
              <w:rPr>
                <w:lang w:val="en-GB"/>
              </w:rPr>
            </w:pPr>
            <w:r w:rsidRPr="00D2664D">
              <w:rPr>
                <w:lang w:val="en-GB"/>
              </w:rPr>
              <w:t>N&amp;T Havo 4</w:t>
            </w:r>
          </w:p>
          <w:p w14:paraId="3D511D17" w14:textId="6DFF13D1" w:rsidR="00985382" w:rsidRPr="00D2664D" w:rsidRDefault="00985382" w:rsidP="00985382">
            <w:pPr>
              <w:pStyle w:val="Kop4"/>
              <w:rPr>
                <w:lang w:val="en-GB"/>
              </w:rPr>
            </w:pPr>
            <w:r w:rsidRPr="00D2664D">
              <w:rPr>
                <w:lang w:val="en-GB"/>
              </w:rPr>
              <w:t>Arte College</w:t>
            </w:r>
          </w:p>
          <w:p w14:paraId="6BD5CF7F" w14:textId="1F0B5E01" w:rsidR="00985382" w:rsidRPr="00D2664D" w:rsidRDefault="00985382" w:rsidP="00985382">
            <w:pPr>
              <w:rPr>
                <w:lang w:val="en-GB"/>
              </w:rPr>
            </w:pPr>
            <w:r w:rsidRPr="00D2664D">
              <w:rPr>
                <w:lang w:val="en-GB"/>
              </w:rPr>
              <w:t>2019-2024</w:t>
            </w:r>
          </w:p>
          <w:p w14:paraId="04863AAB" w14:textId="2053D5EB" w:rsidR="00985382" w:rsidRPr="00D2664D" w:rsidRDefault="00985382" w:rsidP="00985382">
            <w:pPr>
              <w:pStyle w:val="Kop2"/>
              <w:rPr>
                <w:lang w:val="en-GB"/>
              </w:rPr>
            </w:pPr>
          </w:p>
          <w:p w14:paraId="2C856B98" w14:textId="791E5E11" w:rsidR="00985382" w:rsidRPr="00D2664D" w:rsidRDefault="00985382" w:rsidP="00985382">
            <w:pPr>
              <w:pStyle w:val="Kop4"/>
              <w:rPr>
                <w:lang w:val="en-GB"/>
              </w:rPr>
            </w:pPr>
          </w:p>
          <w:p w14:paraId="157D65E9" w14:textId="3364C7CF" w:rsidR="00985382" w:rsidRPr="00D2664D" w:rsidRDefault="00985382" w:rsidP="00985382">
            <w:pPr>
              <w:rPr>
                <w:lang w:val="en-GB"/>
              </w:rPr>
            </w:pPr>
          </w:p>
        </w:tc>
        <w:tc>
          <w:tcPr>
            <w:tcW w:w="405" w:type="dxa"/>
            <w:tcBorders>
              <w:left w:val="single" w:sz="4" w:space="0" w:color="D9D9D9" w:themeColor="background1" w:themeShade="D9"/>
            </w:tcBorders>
          </w:tcPr>
          <w:p w14:paraId="06BB5E42" w14:textId="77777777" w:rsidR="00985382" w:rsidRPr="00D2664D" w:rsidRDefault="00985382" w:rsidP="00985382">
            <w:pPr>
              <w:pStyle w:val="Kop1"/>
              <w:rPr>
                <w:lang w:val="en-GB"/>
              </w:rPr>
            </w:pPr>
          </w:p>
        </w:tc>
        <w:tc>
          <w:tcPr>
            <w:tcW w:w="6203" w:type="dxa"/>
            <w:gridSpan w:val="2"/>
          </w:tcPr>
          <w:sdt>
            <w:sdtPr>
              <w:id w:val="864106690"/>
              <w:placeholder>
                <w:docPart w:val="35279480386D43C39F386EAE5E20D21D"/>
              </w:placeholder>
              <w:temporary/>
              <w:showingPlcHdr/>
              <w15:appearance w15:val="hidden"/>
            </w:sdtPr>
            <w:sdtEndPr/>
            <w:sdtContent>
              <w:p w14:paraId="5D1BCFCF" w14:textId="77777777" w:rsidR="00985382" w:rsidRPr="002F19EC" w:rsidRDefault="00985382" w:rsidP="00985382">
                <w:pPr>
                  <w:pStyle w:val="Kop1"/>
                </w:pPr>
                <w:r w:rsidRPr="002F19EC">
                  <w:rPr>
                    <w:lang w:bidi="nl-NL"/>
                  </w:rPr>
                  <w:t>Werkervaring</w:t>
                </w:r>
              </w:p>
            </w:sdtContent>
          </w:sdt>
          <w:p w14:paraId="0F001D22" w14:textId="3A1A4F74" w:rsidR="00985382" w:rsidRPr="002F19EC" w:rsidRDefault="00985382" w:rsidP="00985382">
            <w:pPr>
              <w:pStyle w:val="Kop3"/>
            </w:pPr>
            <w:r>
              <w:t>Winkelmedewerker</w:t>
            </w:r>
          </w:p>
          <w:p w14:paraId="126A482B" w14:textId="652271D2" w:rsidR="00985382" w:rsidRPr="002F19EC" w:rsidRDefault="00985382" w:rsidP="00985382">
            <w:pPr>
              <w:pStyle w:val="Kop5"/>
            </w:pPr>
            <w:r>
              <w:t>Kruidvat / okt 2024 - heden</w:t>
            </w:r>
          </w:p>
          <w:p w14:paraId="125F508C" w14:textId="71805A41" w:rsidR="00985382" w:rsidRPr="002F19EC" w:rsidRDefault="00960E6E" w:rsidP="00985382">
            <w:pPr>
              <w:pStyle w:val="Functieomschrijving"/>
              <w:rPr>
                <w:rStyle w:val="Tekensvoorfunctieomschrijving"/>
              </w:rPr>
            </w:pPr>
            <w:r>
              <w:t>Vakkenvulle</w:t>
            </w:r>
            <w:r w:rsidR="00DC5060">
              <w:t>n</w:t>
            </w:r>
            <w:r>
              <w:t xml:space="preserve"> en kassa werkzaamheden. </w:t>
            </w:r>
          </w:p>
          <w:p w14:paraId="30B0E207" w14:textId="0D84C004" w:rsidR="00985382" w:rsidRPr="002F19EC" w:rsidRDefault="00985382" w:rsidP="00985382">
            <w:pPr>
              <w:pStyle w:val="Kop3"/>
            </w:pPr>
            <w:r>
              <w:t>Fietskoerier</w:t>
            </w:r>
          </w:p>
          <w:p w14:paraId="0CDC00AF" w14:textId="126153EE" w:rsidR="00985382" w:rsidRPr="002F19EC" w:rsidRDefault="00985382" w:rsidP="00985382">
            <w:pPr>
              <w:pStyle w:val="Kop5"/>
            </w:pPr>
            <w:r>
              <w:t>Thuisbezorgd / sep 2023 – sep 2024</w:t>
            </w:r>
          </w:p>
          <w:p w14:paraId="2BDE4A0E" w14:textId="2558C6C9" w:rsidR="00985382" w:rsidRPr="002F19EC" w:rsidRDefault="00DC5060" w:rsidP="00DC5060">
            <w:pPr>
              <w:pStyle w:val="Functieomschrijving"/>
            </w:pPr>
            <w:r>
              <w:rPr>
                <w:rStyle w:val="Tekensvoorfunctieomschrijving"/>
              </w:rPr>
              <w:t>Eten bezorgen met een e-bike door Almere.</w:t>
            </w:r>
          </w:p>
          <w:p w14:paraId="09CBBD40" w14:textId="2FF3F28A" w:rsidR="00985382" w:rsidRPr="002F19EC" w:rsidRDefault="00985382" w:rsidP="00985382">
            <w:pPr>
              <w:pStyle w:val="Kop3"/>
            </w:pPr>
            <w:r>
              <w:t>Winkelmedewerker</w:t>
            </w:r>
          </w:p>
          <w:p w14:paraId="682802A2" w14:textId="73BBC77F" w:rsidR="00985382" w:rsidRPr="002F19EC" w:rsidRDefault="00985382" w:rsidP="00985382">
            <w:pPr>
              <w:pStyle w:val="Kop5"/>
            </w:pPr>
            <w:r>
              <w:t>Action / mei 2023 – jul 2023</w:t>
            </w:r>
          </w:p>
          <w:p w14:paraId="7AC8B3DC" w14:textId="77777777" w:rsidR="00DC5060" w:rsidRPr="002F19EC" w:rsidRDefault="00DC5060" w:rsidP="00DC5060">
            <w:pPr>
              <w:pStyle w:val="Functieomschrijving"/>
              <w:rPr>
                <w:rStyle w:val="Tekensvoorfunctieomschrijving"/>
              </w:rPr>
            </w:pPr>
            <w:r>
              <w:t xml:space="preserve">Vakkenvullen en kassa werkzaamheden. </w:t>
            </w:r>
          </w:p>
          <w:p w14:paraId="35CA002A" w14:textId="57C90766" w:rsidR="003D2D74" w:rsidRDefault="003D2D74" w:rsidP="003D2D74">
            <w:pPr>
              <w:pStyle w:val="Lijstopsomteken"/>
              <w:numPr>
                <w:ilvl w:val="0"/>
                <w:numId w:val="0"/>
              </w:numPr>
            </w:pPr>
          </w:p>
          <w:p w14:paraId="274989FB" w14:textId="75B05227" w:rsidR="003D2D74" w:rsidRPr="00E25CAF" w:rsidRDefault="007F177C" w:rsidP="00F4771B">
            <w:pPr>
              <w:pStyle w:val="Kop1"/>
              <w:rPr>
                <w:b/>
                <w:bCs/>
              </w:rPr>
            </w:pPr>
            <w:r>
              <w:rPr>
                <w:noProof/>
              </w:rPr>
              <mc:AlternateContent>
                <mc:Choice Requires="wps">
                  <w:drawing>
                    <wp:anchor distT="45720" distB="45720" distL="114300" distR="114300" simplePos="0" relativeHeight="251656704" behindDoc="0" locked="0" layoutInCell="1" allowOverlap="1" wp14:anchorId="6EAAE0B1" wp14:editId="4232B9BC">
                      <wp:simplePos x="0" y="0"/>
                      <wp:positionH relativeFrom="column">
                        <wp:posOffset>1531131</wp:posOffset>
                      </wp:positionH>
                      <wp:positionV relativeFrom="paragraph">
                        <wp:posOffset>302406</wp:posOffset>
                      </wp:positionV>
                      <wp:extent cx="1717040" cy="1699260"/>
                      <wp:effectExtent l="0" t="0" r="0" b="0"/>
                      <wp:wrapSquare wrapText="bothSides"/>
                      <wp:docPr id="13871485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0BC87EFF" w14:textId="67402677" w:rsidR="007F177C" w:rsidRDefault="007F177C" w:rsidP="007F177C">
                                  <w:r>
                                    <w:t>Gamen</w:t>
                                  </w:r>
                                </w:p>
                                <w:p w14:paraId="4FF8EF64" w14:textId="625820ED" w:rsidR="007F177C" w:rsidRDefault="007757A6" w:rsidP="007F177C">
                                  <w:r>
                                    <w:t>Programmeren</w:t>
                                  </w:r>
                                </w:p>
                                <w:p w14:paraId="53A62C3A" w14:textId="35DE99B3" w:rsidR="007757A6" w:rsidRPr="00FF550D" w:rsidRDefault="001239BB" w:rsidP="007F177C">
                                  <w:r>
                                    <w:t>F</w:t>
                                  </w:r>
                                  <w:r w:rsidR="009D21E9">
                                    <w:t>otografie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AE0B1" id="_x0000_s1053" type="#_x0000_t202" style="position:absolute;margin-left:120.55pt;margin-top:23.8pt;width:135.2pt;height:133.8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" stroked="f">
                      <v:textbox>
                        <w:txbxContent>
                          <w:p w14:paraId="0BC87EFF" w14:textId="67402677" w:rsidR="007F177C" w:rsidRDefault="007F177C" w:rsidP="007F177C">
                            <w:r>
                              <w:t>Gamen</w:t>
                            </w:r>
                          </w:p>
                          <w:p w14:paraId="4FF8EF64" w14:textId="625820ED" w:rsidR="007F177C" w:rsidRDefault="007757A6" w:rsidP="007F177C">
                            <w:r>
                              <w:t>Programmeren</w:t>
                            </w:r>
                          </w:p>
                          <w:p w14:paraId="53A62C3A" w14:textId="35DE99B3" w:rsidR="007757A6" w:rsidRPr="00FF550D" w:rsidRDefault="001239BB" w:rsidP="007F177C">
                            <w:r>
                              <w:t>F</w:t>
                            </w:r>
                            <w:r w:rsidR="009D21E9">
                              <w:t>otografie</w:t>
                            </w:r>
                          </w:p>
                        </w:txbxContent>
                      </v:textbox>
                      <w10:wrap type="square"/>
                    </v:shape>
                  </w:pict>
                </mc:Fallback>
              </mc:AlternateContent>
            </w:r>
            <w:r w:rsidR="00E25CAF">
              <w:rPr>
                <w:noProof/>
              </w:rPr>
              <mc:AlternateContent>
                <mc:Choice Requires="wps">
                  <w:drawing>
                    <wp:anchor distT="45720" distB="45720" distL="114300" distR="114300" simplePos="0" relativeHeight="251652608" behindDoc="0" locked="0" layoutInCell="1" allowOverlap="1" wp14:anchorId="63A87C72" wp14:editId="00BBDC9E">
                      <wp:simplePos x="0" y="0"/>
                      <wp:positionH relativeFrom="column">
                        <wp:posOffset>635</wp:posOffset>
                      </wp:positionH>
                      <wp:positionV relativeFrom="paragraph">
                        <wp:posOffset>303530</wp:posOffset>
                      </wp:positionV>
                      <wp:extent cx="1717040" cy="1699260"/>
                      <wp:effectExtent l="0" t="0" r="0" b="0"/>
                      <wp:wrapSquare wrapText="bothSides"/>
                      <wp:docPr id="15246786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699260"/>
                              </a:xfrm>
                              <a:prstGeom prst="rect">
                                <a:avLst/>
                              </a:prstGeom>
                              <a:solidFill>
                                <a:srgbClr val="FFFFFF"/>
                              </a:solidFill>
                              <a:ln w="9525">
                                <a:noFill/>
                                <a:miter lim="800000"/>
                                <a:headEnd/>
                                <a:tailEnd/>
                              </a:ln>
                            </wps:spPr>
                            <wps:txbx>
                              <w:txbxContent>
                                <w:p w14:paraId="33E7D5E9" w14:textId="78573F1C" w:rsidR="00E25CAF" w:rsidRDefault="00FF550D" w:rsidP="007F177C">
                                  <w:r w:rsidRPr="00FF550D">
                                    <w:t>Zelfstandig</w:t>
                                  </w:r>
                                </w:p>
                                <w:p w14:paraId="4952B007" w14:textId="688EFA9F" w:rsidR="00FF550D" w:rsidRDefault="00B27A9A" w:rsidP="007F177C">
                                  <w:r>
                                    <w:t>Leergierig</w:t>
                                  </w:r>
                                </w:p>
                                <w:p w14:paraId="183DAE7F" w14:textId="35C11BA8" w:rsidR="00B27A9A" w:rsidRPr="00FF550D" w:rsidRDefault="009C3D69" w:rsidP="007F177C">
                                  <w:r>
                                    <w:t>Time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87C72" id="_x0000_s1054" type="#_x0000_t202" style="position:absolute;margin-left:.05pt;margin-top:23.9pt;width:135.2pt;height:133.8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" stroked="f">
                      <v:textbox>
                        <w:txbxContent>
                          <w:p w14:paraId="33E7D5E9" w14:textId="78573F1C" w:rsidR="00E25CAF" w:rsidRDefault="00FF550D" w:rsidP="007F177C">
                            <w:r w:rsidRPr="00FF550D">
                              <w:t>Zelfstandig</w:t>
                            </w:r>
                          </w:p>
                          <w:p w14:paraId="4952B007" w14:textId="688EFA9F" w:rsidR="00FF550D" w:rsidRDefault="00B27A9A" w:rsidP="007F177C">
                            <w:r>
                              <w:t>Leergierig</w:t>
                            </w:r>
                          </w:p>
                          <w:p w14:paraId="183DAE7F" w14:textId="35C11BA8" w:rsidR="00B27A9A" w:rsidRPr="00FF550D" w:rsidRDefault="009C3D69" w:rsidP="007F177C">
                            <w:r>
                              <w:t>Time management</w:t>
                            </w:r>
                          </w:p>
                        </w:txbxContent>
                      </v:textbox>
                      <w10:wrap type="square"/>
                    </v:shape>
                  </w:pict>
                </mc:Fallback>
              </mc:AlternateContent>
            </w:r>
            <w:r w:rsidR="00F4771B">
              <w:t>Skills &amp; hobb</w:t>
            </w:r>
            <w:r w:rsidR="00E25CAF">
              <w:t>y’s</w:t>
            </w:r>
          </w:p>
        </w:tc>
      </w:tr>
    </w:tbl>
    <w:p w14:paraId="52845425" w14:textId="73CFDDCC" w:rsidR="005A20B8" w:rsidRPr="002F19EC" w:rsidRDefault="001F1F3C">
      <w:r>
        <w:rPr>
          <w:noProof/>
          <w:lang w:bidi="nl-NL"/>
        </w:rPr>
        <w:drawing>
          <wp:anchor distT="0" distB="0" distL="114300" distR="114300" simplePos="0" relativeHeight="251664896" behindDoc="0" locked="0" layoutInCell="1" allowOverlap="1" wp14:anchorId="235C399C" wp14:editId="1A989057">
            <wp:simplePos x="0" y="0"/>
            <wp:positionH relativeFrom="column">
              <wp:posOffset>-91440</wp:posOffset>
            </wp:positionH>
            <wp:positionV relativeFrom="paragraph">
              <wp:posOffset>-9155430</wp:posOffset>
            </wp:positionV>
            <wp:extent cx="1333500" cy="1333500"/>
            <wp:effectExtent l="0" t="0" r="0" b="0"/>
            <wp:wrapNone/>
            <wp:docPr id="2031517453" name="Afbeelding 33" descr="Afbeelding met Menselijk gezicht, persoon, kleding, glimla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17453" name="Afbeelding 33" descr="Afbeelding met Menselijk gezicht, persoon, kleding, glimlach&#10;&#10;Automatisch gegenereerde beschrijving"/>
                    <pic:cNvPicPr/>
                  </pic:nvPicPr>
                  <pic:blipFill rotWithShape="1">
                    <a:blip r:embed="rId26" cstate="print">
                      <a:extLst>
                        <a:ext uri="{28A0092B-C50C-407E-A947-70E740481C1C}">
                          <a14:useLocalDpi xmlns:a14="http://schemas.microsoft.com/office/drawing/2010/main" val="0"/>
                        </a:ext>
                      </a:extLst>
                    </a:blip>
                    <a:srcRect t="10440" b="24250"/>
                    <a:stretch/>
                  </pic:blipFill>
                  <pic:spPr bwMode="auto">
                    <a:xfrm>
                      <a:off x="0" y="0"/>
                      <a:ext cx="1334662" cy="1334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5A20B8" w:rsidRPr="002F19EC" w:rsidSect="00FC46DC">
      <w:headerReference w:type="even" r:id="rId27"/>
      <w:headerReference w:type="default" r:id="rId28"/>
      <w:footerReference w:type="even" r:id="rId29"/>
      <w:footerReference w:type="default" r:id="rId30"/>
      <w:headerReference w:type="first" r:id="rId31"/>
      <w:footerReference w:type="first" r:id="rId32"/>
      <w:pgSz w:w="11906" w:h="16838" w:code="9"/>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051A8" w14:textId="77777777" w:rsidR="00FD0C63" w:rsidRDefault="00FD0C63" w:rsidP="00B21D64">
      <w:pPr>
        <w:spacing w:after="0" w:line="240" w:lineRule="auto"/>
      </w:pPr>
      <w:r>
        <w:separator/>
      </w:r>
    </w:p>
  </w:endnote>
  <w:endnote w:type="continuationSeparator" w:id="0">
    <w:p w14:paraId="0E3BF40E" w14:textId="77777777" w:rsidR="00FD0C63" w:rsidRDefault="00FD0C63" w:rsidP="00B21D64">
      <w:pPr>
        <w:spacing w:after="0" w:line="240" w:lineRule="auto"/>
      </w:pPr>
      <w:r>
        <w:continuationSeparator/>
      </w:r>
    </w:p>
  </w:endnote>
  <w:endnote w:type="continuationNotice" w:id="1">
    <w:p w14:paraId="1EF28B20" w14:textId="77777777" w:rsidR="009C3074" w:rsidRDefault="009C30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Cambria"/>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B69E4" w14:textId="77777777" w:rsidR="00E6480E" w:rsidRDefault="00E6480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672C8" w14:textId="77777777" w:rsidR="00A96376" w:rsidRDefault="00A96376">
    <w:pPr>
      <w:pStyle w:val="Voettekst"/>
    </w:pPr>
    <w:r>
      <w:rPr>
        <w:noProof/>
        <w:lang w:bidi="nl-NL"/>
      </w:rPr>
      <mc:AlternateContent>
        <mc:Choice Requires="wps">
          <w:drawing>
            <wp:anchor distT="0" distB="0" distL="114300" distR="114300" simplePos="0" relativeHeight="251658241" behindDoc="0" locked="0" layoutInCell="1" allowOverlap="1" wp14:anchorId="1CF03A52" wp14:editId="46FA1FD3">
              <wp:simplePos x="0" y="0"/>
              <wp:positionH relativeFrom="page">
                <wp:align>center</wp:align>
              </wp:positionH>
              <wp:positionV relativeFrom="page">
                <wp:align>bottom</wp:align>
              </wp:positionV>
              <wp:extent cx="7812000" cy="365760"/>
              <wp:effectExtent l="0" t="0" r="0" b="0"/>
              <wp:wrapNone/>
              <wp:docPr id="128" name="Rechthoek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w:pict>
            <v:rect w14:anchorId="5361C0BA" id="Rechthoek 8" o:spid="_x0000_s1026" alt="&quot;&quot;" style="position:absolute;margin-left:0;margin-top:0;width:615.1pt;height:28.8pt;z-index:251658241;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" fillcolor="#7f8fa9 [3207]" stroked="f" strokeweight="1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D1648" w14:textId="77777777" w:rsidR="00E6480E" w:rsidRDefault="00E648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62CDE" w14:textId="77777777" w:rsidR="00FD0C63" w:rsidRDefault="00FD0C63" w:rsidP="00B21D64">
      <w:pPr>
        <w:spacing w:after="0" w:line="240" w:lineRule="auto"/>
      </w:pPr>
      <w:r>
        <w:separator/>
      </w:r>
    </w:p>
  </w:footnote>
  <w:footnote w:type="continuationSeparator" w:id="0">
    <w:p w14:paraId="0E5B5C6D" w14:textId="77777777" w:rsidR="00FD0C63" w:rsidRDefault="00FD0C63" w:rsidP="00B21D64">
      <w:pPr>
        <w:spacing w:after="0" w:line="240" w:lineRule="auto"/>
      </w:pPr>
      <w:r>
        <w:continuationSeparator/>
      </w:r>
    </w:p>
  </w:footnote>
  <w:footnote w:type="continuationNotice" w:id="1">
    <w:p w14:paraId="21BE5E63" w14:textId="77777777" w:rsidR="009C3074" w:rsidRDefault="009C30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71BA2" w14:textId="77777777" w:rsidR="00E6480E" w:rsidRDefault="00E6480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AEECD" w14:textId="77777777" w:rsidR="00B21D64" w:rsidRDefault="00997E86">
    <w:pPr>
      <w:pStyle w:val="Koptekst"/>
    </w:pPr>
    <w:r>
      <w:rPr>
        <w:noProof/>
        <w:lang w:bidi="nl-NL"/>
      </w:rPr>
      <mc:AlternateContent>
        <mc:Choice Requires="wpg">
          <w:drawing>
            <wp:anchor distT="0" distB="0" distL="114300" distR="114300" simplePos="0" relativeHeight="251658240" behindDoc="0" locked="0" layoutInCell="1" allowOverlap="1" wp14:anchorId="66AAEC11" wp14:editId="462F3AD1">
              <wp:simplePos x="0" y="0"/>
              <wp:positionH relativeFrom="page">
                <wp:align>center</wp:align>
              </wp:positionH>
              <wp:positionV relativeFrom="page">
                <wp:align>top</wp:align>
              </wp:positionV>
              <wp:extent cx="7794581" cy="4151213"/>
              <wp:effectExtent l="0" t="0" r="2540" b="1905"/>
              <wp:wrapNone/>
              <wp:docPr id="129" name="Groe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1" cy="4151213"/>
                        <a:chOff x="-1" y="0"/>
                        <a:chExt cx="7794581" cy="4151104"/>
                      </a:xfrm>
                    </wpg:grpSpPr>
                    <wps:wsp>
                      <wps:cNvPr id="2" name="Rechthoek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hthoek 3">
                        <a:extLst>
                          <a:ext uri="{FF2B5EF4-FFF2-40B4-BE49-F238E27FC236}">
                            <a16:creationId xmlns:a16="http://schemas.microsoft.com/office/drawing/2014/main" id="{4998032C-AD94-4468-92AD-813C55441BE0}"/>
                          </a:ext>
                        </a:extLst>
                      </wps:cNvPr>
                      <wps:cNvSpPr/>
                      <wps:spPr>
                        <a:xfrm>
                          <a:off x="-1" y="1781012"/>
                          <a:ext cx="2752725"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hthoek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w:pict>
            <v:group w14:anchorId="38CC8812" id="Groep 129" o:spid="_x0000_s1026" alt="&quot;&quot;" style="position:absolute;margin-left:0;margin-top:0;width:613.75pt;height:326.85pt;z-index:251658240;mso-width-percent:1000;mso-position-horizontal:center;mso-position-horizontal-relative:page;mso-position-vertical:top;mso-position-vertical-relative:page;mso-width-percent:1000;mso-height-relative:margin" coordorigin="" coordsize="77945,4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">
              <v:rect id="Rechthoek 2" o:spid="_x0000_s1027" style="position:absolute;left:27622;top:17811;width:50323;height:1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fillcolor="#7f8fa9 [3207]" stroked="f" strokeweight="1pt"/>
              <v:rect id="Rechthoek 3" o:spid="_x0000_s1028" style="position:absolute;top:17810;width:27527;height:2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fillcolor="#f2f2f2 [3052]" stroked="f" strokeweight="1pt"/>
              <v:rect id="Rechthoek 4" o:spid="_x0000_s1029" style="position:absolute;width:77902;height:18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a66ac [3204]" strok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C5A3A" w14:textId="77777777" w:rsidR="00E6480E" w:rsidRDefault="00E6480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12005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jstopsomteken"/>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C80473"/>
    <w:multiLevelType w:val="hybridMultilevel"/>
    <w:tmpl w:val="E36065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3D3A38"/>
    <w:multiLevelType w:val="hybridMultilevel"/>
    <w:tmpl w:val="6A92C9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CF2105"/>
    <w:multiLevelType w:val="multilevel"/>
    <w:tmpl w:val="9D984FD2"/>
    <w:numStyleLink w:val="BullettedList"/>
  </w:abstractNum>
  <w:abstractNum w:abstractNumId="6"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B82799"/>
    <w:multiLevelType w:val="hybridMultilevel"/>
    <w:tmpl w:val="B1940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3D36D5"/>
    <w:multiLevelType w:val="hybridMultilevel"/>
    <w:tmpl w:val="7DF45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80777741">
    <w:abstractNumId w:val="8"/>
  </w:num>
  <w:num w:numId="2" w16cid:durableId="871386598">
    <w:abstractNumId w:val="11"/>
  </w:num>
  <w:num w:numId="3" w16cid:durableId="1510943087">
    <w:abstractNumId w:val="7"/>
  </w:num>
  <w:num w:numId="4" w16cid:durableId="1815297435">
    <w:abstractNumId w:val="4"/>
  </w:num>
  <w:num w:numId="5" w16cid:durableId="1598905346">
    <w:abstractNumId w:val="6"/>
  </w:num>
  <w:num w:numId="6" w16cid:durableId="278294617">
    <w:abstractNumId w:val="10"/>
  </w:num>
  <w:num w:numId="7" w16cid:durableId="474302349">
    <w:abstractNumId w:val="0"/>
  </w:num>
  <w:num w:numId="8" w16cid:durableId="1039664564">
    <w:abstractNumId w:val="1"/>
  </w:num>
  <w:num w:numId="9" w16cid:durableId="1114591199">
    <w:abstractNumId w:val="5"/>
  </w:num>
  <w:num w:numId="10" w16cid:durableId="730882472">
    <w:abstractNumId w:val="2"/>
  </w:num>
  <w:num w:numId="11" w16cid:durableId="557285093">
    <w:abstractNumId w:val="9"/>
  </w:num>
  <w:num w:numId="12" w16cid:durableId="1604069809">
    <w:abstractNumId w:val="3"/>
  </w:num>
  <w:num w:numId="13" w16cid:durableId="848106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63"/>
    <w:rsid w:val="000072B1"/>
    <w:rsid w:val="000161E1"/>
    <w:rsid w:val="00021303"/>
    <w:rsid w:val="00063727"/>
    <w:rsid w:val="000C1194"/>
    <w:rsid w:val="00105EAB"/>
    <w:rsid w:val="00107E81"/>
    <w:rsid w:val="00114258"/>
    <w:rsid w:val="001239BB"/>
    <w:rsid w:val="00144072"/>
    <w:rsid w:val="001B0B20"/>
    <w:rsid w:val="001F1F3C"/>
    <w:rsid w:val="0021475C"/>
    <w:rsid w:val="0023176E"/>
    <w:rsid w:val="002E655E"/>
    <w:rsid w:val="002F19EC"/>
    <w:rsid w:val="0031371F"/>
    <w:rsid w:val="00327FBB"/>
    <w:rsid w:val="003470A5"/>
    <w:rsid w:val="00351732"/>
    <w:rsid w:val="003711AE"/>
    <w:rsid w:val="00395358"/>
    <w:rsid w:val="003B70C5"/>
    <w:rsid w:val="003C0BB5"/>
    <w:rsid w:val="003D2D74"/>
    <w:rsid w:val="003D33F8"/>
    <w:rsid w:val="003F2E2B"/>
    <w:rsid w:val="004067B9"/>
    <w:rsid w:val="00406E93"/>
    <w:rsid w:val="004103C0"/>
    <w:rsid w:val="0043751B"/>
    <w:rsid w:val="0045201C"/>
    <w:rsid w:val="00452292"/>
    <w:rsid w:val="004865C2"/>
    <w:rsid w:val="00487F89"/>
    <w:rsid w:val="0049066B"/>
    <w:rsid w:val="00495855"/>
    <w:rsid w:val="004B4147"/>
    <w:rsid w:val="004B7B2D"/>
    <w:rsid w:val="004D26C2"/>
    <w:rsid w:val="004E7A42"/>
    <w:rsid w:val="004F7B46"/>
    <w:rsid w:val="00523176"/>
    <w:rsid w:val="005304BE"/>
    <w:rsid w:val="00552F9B"/>
    <w:rsid w:val="005636A7"/>
    <w:rsid w:val="00585557"/>
    <w:rsid w:val="005A20B8"/>
    <w:rsid w:val="005B7DB3"/>
    <w:rsid w:val="005D1040"/>
    <w:rsid w:val="005E53A5"/>
    <w:rsid w:val="0061400D"/>
    <w:rsid w:val="00621B5C"/>
    <w:rsid w:val="0067209D"/>
    <w:rsid w:val="00690588"/>
    <w:rsid w:val="00693EEF"/>
    <w:rsid w:val="006C2DFF"/>
    <w:rsid w:val="007571B5"/>
    <w:rsid w:val="00771C0D"/>
    <w:rsid w:val="007757A6"/>
    <w:rsid w:val="007772B1"/>
    <w:rsid w:val="007A1C62"/>
    <w:rsid w:val="007E38BC"/>
    <w:rsid w:val="007F177C"/>
    <w:rsid w:val="007F38E0"/>
    <w:rsid w:val="00802446"/>
    <w:rsid w:val="00836806"/>
    <w:rsid w:val="008424CE"/>
    <w:rsid w:val="00882406"/>
    <w:rsid w:val="00890F1A"/>
    <w:rsid w:val="008927D0"/>
    <w:rsid w:val="008C2142"/>
    <w:rsid w:val="008D0FE8"/>
    <w:rsid w:val="008E2197"/>
    <w:rsid w:val="009405C0"/>
    <w:rsid w:val="00960E6E"/>
    <w:rsid w:val="00985382"/>
    <w:rsid w:val="00997E86"/>
    <w:rsid w:val="009A63AC"/>
    <w:rsid w:val="009B7D45"/>
    <w:rsid w:val="009C3074"/>
    <w:rsid w:val="009C3D69"/>
    <w:rsid w:val="009D21E9"/>
    <w:rsid w:val="009F5582"/>
    <w:rsid w:val="00A213D2"/>
    <w:rsid w:val="00A21AF8"/>
    <w:rsid w:val="00A25562"/>
    <w:rsid w:val="00A3458D"/>
    <w:rsid w:val="00A6425D"/>
    <w:rsid w:val="00A726E8"/>
    <w:rsid w:val="00A859F6"/>
    <w:rsid w:val="00A877E3"/>
    <w:rsid w:val="00A96376"/>
    <w:rsid w:val="00B0339C"/>
    <w:rsid w:val="00B03ED5"/>
    <w:rsid w:val="00B21D64"/>
    <w:rsid w:val="00B27A9A"/>
    <w:rsid w:val="00B73E22"/>
    <w:rsid w:val="00B81CC4"/>
    <w:rsid w:val="00BA5721"/>
    <w:rsid w:val="00BB7CE4"/>
    <w:rsid w:val="00BC33C3"/>
    <w:rsid w:val="00BC3DD1"/>
    <w:rsid w:val="00BD1B76"/>
    <w:rsid w:val="00BF0DAF"/>
    <w:rsid w:val="00C05345"/>
    <w:rsid w:val="00C344AA"/>
    <w:rsid w:val="00C37B1A"/>
    <w:rsid w:val="00C777FF"/>
    <w:rsid w:val="00CB5C76"/>
    <w:rsid w:val="00CC4449"/>
    <w:rsid w:val="00CD2FD2"/>
    <w:rsid w:val="00CE3BB5"/>
    <w:rsid w:val="00D03437"/>
    <w:rsid w:val="00D041F6"/>
    <w:rsid w:val="00D12DFD"/>
    <w:rsid w:val="00D2664D"/>
    <w:rsid w:val="00D52EB6"/>
    <w:rsid w:val="00D62B7E"/>
    <w:rsid w:val="00DC5060"/>
    <w:rsid w:val="00DD50B1"/>
    <w:rsid w:val="00E03FE2"/>
    <w:rsid w:val="00E16299"/>
    <w:rsid w:val="00E25CAF"/>
    <w:rsid w:val="00E6480E"/>
    <w:rsid w:val="00E762E8"/>
    <w:rsid w:val="00EC0AFE"/>
    <w:rsid w:val="00EC4323"/>
    <w:rsid w:val="00F01516"/>
    <w:rsid w:val="00F2297D"/>
    <w:rsid w:val="00F34BC6"/>
    <w:rsid w:val="00F4771B"/>
    <w:rsid w:val="00F65893"/>
    <w:rsid w:val="00FA7FF1"/>
    <w:rsid w:val="00FC46DC"/>
    <w:rsid w:val="00FD0C63"/>
    <w:rsid w:val="00FE6286"/>
    <w:rsid w:val="00FF550D"/>
    <w:rsid w:val="1A7A4B7D"/>
    <w:rsid w:val="265DBEBB"/>
    <w:rsid w:val="648B000F"/>
    <w:rsid w:val="6FED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AB1A7"/>
  <w15:chartTrackingRefBased/>
  <w15:docId w15:val="{A03C4B04-3441-43C1-AE67-E1D783FB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62626" w:themeColor="text1" w:themeTint="D9"/>
        <w:sz w:val="18"/>
        <w:szCs w:val="18"/>
        <w:lang w:val="nl-NL"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61E1"/>
  </w:style>
  <w:style w:type="paragraph" w:styleId="Kop1">
    <w:name w:val="heading 1"/>
    <w:basedOn w:val="Standaard"/>
    <w:next w:val="Standaard"/>
    <w:link w:val="Kop1Char"/>
    <w:uiPriority w:val="9"/>
    <w:qFormat/>
    <w:rsid w:val="004865C2"/>
    <w:pPr>
      <w:keepNext/>
      <w:keepLines/>
      <w:outlineLvl w:val="0"/>
    </w:pPr>
    <w:rPr>
      <w:rFonts w:eastAsiaTheme="majorEastAsia" w:cstheme="majorBidi"/>
      <w:caps/>
      <w:color w:val="4A66AC" w:themeColor="accent1"/>
      <w:spacing w:val="120"/>
      <w:sz w:val="32"/>
      <w:szCs w:val="32"/>
    </w:rPr>
  </w:style>
  <w:style w:type="paragraph" w:styleId="Kop2">
    <w:name w:val="heading 2"/>
    <w:basedOn w:val="Standaard"/>
    <w:next w:val="Standaard"/>
    <w:link w:val="Kop2Char"/>
    <w:uiPriority w:val="9"/>
    <w:unhideWhenUsed/>
    <w:qFormat/>
    <w:rsid w:val="008E2197"/>
    <w:pPr>
      <w:keepNext/>
      <w:keepLines/>
      <w:spacing w:after="0"/>
      <w:outlineLvl w:val="1"/>
    </w:pPr>
    <w:rPr>
      <w:rFonts w:eastAsiaTheme="majorEastAsia" w:cstheme="majorBidi"/>
      <w:color w:val="4A66AC" w:themeColor="accent1"/>
      <w:sz w:val="22"/>
      <w:szCs w:val="26"/>
    </w:rPr>
  </w:style>
  <w:style w:type="paragraph" w:styleId="Kop3">
    <w:name w:val="heading 3"/>
    <w:basedOn w:val="Standaard"/>
    <w:next w:val="Standaard"/>
    <w:link w:val="Kop3Char"/>
    <w:uiPriority w:val="9"/>
    <w:unhideWhenUsed/>
    <w:qFormat/>
    <w:rsid w:val="00552F9B"/>
    <w:pPr>
      <w:keepNext/>
      <w:keepLines/>
      <w:outlineLvl w:val="2"/>
    </w:pPr>
    <w:rPr>
      <w:rFonts w:eastAsiaTheme="majorEastAsia" w:cstheme="majorBidi"/>
      <w:color w:val="4A66AC" w:themeColor="accent1"/>
      <w:sz w:val="22"/>
      <w:szCs w:val="24"/>
    </w:rPr>
  </w:style>
  <w:style w:type="paragraph" w:styleId="Kop4">
    <w:name w:val="heading 4"/>
    <w:basedOn w:val="Standaard"/>
    <w:next w:val="Standaard"/>
    <w:link w:val="Kop4Char"/>
    <w:uiPriority w:val="9"/>
    <w:unhideWhenUsed/>
    <w:qFormat/>
    <w:rsid w:val="00552F9B"/>
    <w:pPr>
      <w:keepNext/>
      <w:keepLines/>
      <w:spacing w:after="0"/>
      <w:outlineLvl w:val="3"/>
    </w:pPr>
    <w:rPr>
      <w:rFonts w:eastAsiaTheme="majorEastAsia" w:cstheme="majorBidi"/>
      <w:i/>
      <w:iCs/>
    </w:rPr>
  </w:style>
  <w:style w:type="paragraph" w:styleId="Kop5">
    <w:name w:val="heading 5"/>
    <w:basedOn w:val="Standaard"/>
    <w:next w:val="Standaard"/>
    <w:link w:val="Kop5Char"/>
    <w:uiPriority w:val="9"/>
    <w:unhideWhenUsed/>
    <w:qFormat/>
    <w:rsid w:val="004103C0"/>
    <w:pPr>
      <w:keepNext/>
      <w:keepLines/>
      <w:outlineLvl w:val="4"/>
    </w:pPr>
    <w:rPr>
      <w:rFonts w:eastAsiaTheme="majorEastAsia" w:cstheme="majorBidi"/>
      <w:i/>
      <w:color w:val="374C80"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B21D64"/>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161E1"/>
  </w:style>
  <w:style w:type="paragraph" w:styleId="Voettekst">
    <w:name w:val="footer"/>
    <w:basedOn w:val="Standaard"/>
    <w:link w:val="VoettekstChar"/>
    <w:uiPriority w:val="99"/>
    <w:semiHidden/>
    <w:rsid w:val="00B21D64"/>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0161E1"/>
  </w:style>
  <w:style w:type="paragraph" w:styleId="Lijstalinea">
    <w:name w:val="List Paragraph"/>
    <w:basedOn w:val="Standaard"/>
    <w:uiPriority w:val="34"/>
    <w:semiHidden/>
    <w:rsid w:val="00B21D64"/>
    <w:pPr>
      <w:spacing w:after="0" w:line="240" w:lineRule="auto"/>
      <w:ind w:left="720"/>
      <w:contextualSpacing/>
    </w:pPr>
    <w:rPr>
      <w:rFonts w:ascii="Times New Roman" w:eastAsiaTheme="minorEastAsia" w:hAnsi="Times New Roman" w:cs="Times New Roman"/>
      <w:sz w:val="24"/>
      <w:szCs w:val="24"/>
    </w:rPr>
  </w:style>
  <w:style w:type="table" w:styleId="Tabelraster">
    <w:name w:val="Table Grid"/>
    <w:basedOn w:val="Standaardtabe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90F1A"/>
    <w:rPr>
      <w:color w:val="808080"/>
    </w:rPr>
  </w:style>
  <w:style w:type="paragraph" w:customStyle="1" w:styleId="Logo">
    <w:name w:val="Logo"/>
    <w:basedOn w:val="Standaard"/>
    <w:link w:val="Tekensvoorlogo"/>
    <w:uiPriority w:val="12"/>
    <w:qFormat/>
    <w:rsid w:val="00890F1A"/>
    <w:pPr>
      <w:spacing w:after="0" w:line="240" w:lineRule="auto"/>
    </w:pPr>
    <w:rPr>
      <w:b/>
      <w:caps/>
      <w:color w:val="FFFFFF" w:themeColor="background1"/>
      <w:sz w:val="108"/>
    </w:rPr>
  </w:style>
  <w:style w:type="paragraph" w:styleId="Titel">
    <w:name w:val="Title"/>
    <w:basedOn w:val="Standaard"/>
    <w:next w:val="Standaard"/>
    <w:link w:val="TitelChar"/>
    <w:uiPriority w:val="10"/>
    <w:qFormat/>
    <w:rsid w:val="00A21AF8"/>
    <w:pPr>
      <w:spacing w:before="360" w:after="120" w:line="192" w:lineRule="auto"/>
    </w:pPr>
    <w:rPr>
      <w:rFonts w:asciiTheme="majorHAnsi" w:eastAsiaTheme="majorEastAsia" w:hAnsiTheme="majorHAnsi" w:cstheme="majorBidi"/>
      <w:color w:val="7F8FA9" w:themeColor="accent4"/>
      <w:kern w:val="28"/>
      <w:sz w:val="44"/>
      <w:szCs w:val="56"/>
    </w:rPr>
  </w:style>
  <w:style w:type="character" w:customStyle="1" w:styleId="Tekensvoorlogo">
    <w:name w:val="Tekens voor logo"/>
    <w:basedOn w:val="Standaardalinea-lettertype"/>
    <w:link w:val="Logo"/>
    <w:uiPriority w:val="12"/>
    <w:rsid w:val="000161E1"/>
    <w:rPr>
      <w:b/>
      <w:caps/>
      <w:color w:val="FFFFFF" w:themeColor="background1"/>
      <w:sz w:val="108"/>
    </w:rPr>
  </w:style>
  <w:style w:type="character" w:customStyle="1" w:styleId="TitelChar">
    <w:name w:val="Titel Char"/>
    <w:basedOn w:val="Standaardalinea-lettertype"/>
    <w:link w:val="Titel"/>
    <w:uiPriority w:val="10"/>
    <w:rsid w:val="00A21AF8"/>
    <w:rPr>
      <w:rFonts w:asciiTheme="majorHAnsi" w:eastAsiaTheme="majorEastAsia" w:hAnsiTheme="majorHAnsi" w:cstheme="majorBidi"/>
      <w:color w:val="7F8FA9" w:themeColor="accent4"/>
      <w:kern w:val="28"/>
      <w:sz w:val="44"/>
      <w:szCs w:val="56"/>
    </w:rPr>
  </w:style>
  <w:style w:type="paragraph" w:styleId="Ondertitel">
    <w:name w:val="Subtitle"/>
    <w:basedOn w:val="Standaard"/>
    <w:next w:val="Standaard"/>
    <w:link w:val="OndertitelChar"/>
    <w:uiPriority w:val="11"/>
    <w:qFormat/>
    <w:rsid w:val="00A21AF8"/>
    <w:pPr>
      <w:numPr>
        <w:ilvl w:val="1"/>
      </w:numPr>
      <w:spacing w:after="0" w:line="240" w:lineRule="auto"/>
    </w:pPr>
    <w:rPr>
      <w:rFonts w:asciiTheme="majorHAnsi" w:eastAsiaTheme="minorEastAsia" w:hAnsiTheme="majorHAnsi"/>
      <w:color w:val="7F8FA9" w:themeColor="accent4"/>
      <w:sz w:val="44"/>
      <w:szCs w:val="22"/>
    </w:rPr>
  </w:style>
  <w:style w:type="character" w:customStyle="1" w:styleId="OndertitelChar">
    <w:name w:val="Ondertitel Char"/>
    <w:basedOn w:val="Standaardalinea-lettertype"/>
    <w:link w:val="Ondertitel"/>
    <w:uiPriority w:val="11"/>
    <w:rsid w:val="00A21AF8"/>
    <w:rPr>
      <w:rFonts w:asciiTheme="majorHAnsi" w:eastAsiaTheme="minorEastAsia" w:hAnsiTheme="majorHAnsi"/>
      <w:color w:val="7F8FA9" w:themeColor="accent4"/>
      <w:sz w:val="44"/>
      <w:szCs w:val="22"/>
    </w:rPr>
  </w:style>
  <w:style w:type="paragraph" w:customStyle="1" w:styleId="Functie">
    <w:name w:val="Functie"/>
    <w:basedOn w:val="Standaard"/>
    <w:link w:val="Tekensvoorfunctie"/>
    <w:uiPriority w:val="13"/>
    <w:qFormat/>
    <w:rsid w:val="00A21AF8"/>
    <w:pPr>
      <w:spacing w:after="0" w:line="240" w:lineRule="auto"/>
    </w:pPr>
    <w:rPr>
      <w:color w:val="FFFFFF" w:themeColor="background1"/>
      <w:spacing w:val="120"/>
      <w:sz w:val="21"/>
    </w:rPr>
  </w:style>
  <w:style w:type="character" w:customStyle="1" w:styleId="Kop1Char">
    <w:name w:val="Kop 1 Char"/>
    <w:basedOn w:val="Standaardalinea-lettertype"/>
    <w:link w:val="Kop1"/>
    <w:uiPriority w:val="9"/>
    <w:rsid w:val="004865C2"/>
    <w:rPr>
      <w:rFonts w:eastAsiaTheme="majorEastAsia" w:cstheme="majorBidi"/>
      <w:caps/>
      <w:color w:val="4A66AC" w:themeColor="accent1"/>
      <w:spacing w:val="120"/>
      <w:sz w:val="32"/>
      <w:szCs w:val="32"/>
    </w:rPr>
  </w:style>
  <w:style w:type="character" w:customStyle="1" w:styleId="Tekensvoorfunctie">
    <w:name w:val="Tekens voor functie"/>
    <w:basedOn w:val="Standaardalinea-lettertype"/>
    <w:link w:val="Functie"/>
    <w:uiPriority w:val="13"/>
    <w:rsid w:val="000161E1"/>
    <w:rPr>
      <w:color w:val="FFFFFF" w:themeColor="background1"/>
      <w:spacing w:val="120"/>
      <w:sz w:val="21"/>
    </w:rPr>
  </w:style>
  <w:style w:type="paragraph" w:customStyle="1" w:styleId="Inleiding">
    <w:name w:val="Inleiding"/>
    <w:basedOn w:val="Standaard"/>
    <w:link w:val="Tekensvoorinleiding"/>
    <w:uiPriority w:val="15"/>
    <w:qFormat/>
    <w:rsid w:val="00D12DFD"/>
    <w:pPr>
      <w:ind w:right="288"/>
    </w:pPr>
    <w:rPr>
      <w:i/>
      <w:color w:val="15282C" w:themeColor="accent5" w:themeShade="40"/>
      <w:sz w:val="28"/>
    </w:rPr>
  </w:style>
  <w:style w:type="paragraph" w:customStyle="1" w:styleId="Contact">
    <w:name w:val="Contact"/>
    <w:basedOn w:val="Standaard"/>
    <w:link w:val="Tekensvoorcontact"/>
    <w:uiPriority w:val="14"/>
    <w:qFormat/>
    <w:rsid w:val="002F19EC"/>
    <w:pPr>
      <w:spacing w:before="40" w:after="40" w:line="240" w:lineRule="auto"/>
    </w:pPr>
    <w:rPr>
      <w:rFonts w:asciiTheme="majorHAnsi" w:hAnsiTheme="majorHAnsi"/>
      <w:sz w:val="20"/>
    </w:rPr>
  </w:style>
  <w:style w:type="character" w:customStyle="1" w:styleId="Tekensvoorinleiding">
    <w:name w:val="Tekens voor inleiding"/>
    <w:basedOn w:val="Standaardalinea-lettertype"/>
    <w:link w:val="Inleiding"/>
    <w:uiPriority w:val="15"/>
    <w:rsid w:val="000161E1"/>
    <w:rPr>
      <w:i/>
      <w:color w:val="15282C" w:themeColor="accent5" w:themeShade="40"/>
      <w:sz w:val="28"/>
    </w:rPr>
  </w:style>
  <w:style w:type="paragraph" w:customStyle="1" w:styleId="Vaardigheid">
    <w:name w:val="Vaardigheid"/>
    <w:basedOn w:val="Standaard"/>
    <w:link w:val="Tekensvoorvaardigheid"/>
    <w:uiPriority w:val="17"/>
    <w:qFormat/>
    <w:rsid w:val="008E2197"/>
    <w:pPr>
      <w:spacing w:after="0" w:line="240" w:lineRule="auto"/>
      <w:jc w:val="center"/>
    </w:pPr>
    <w:rPr>
      <w:kern w:val="24"/>
    </w:rPr>
  </w:style>
  <w:style w:type="character" w:customStyle="1" w:styleId="Tekensvoorcontact">
    <w:name w:val="Tekens voor contact"/>
    <w:basedOn w:val="Standaardalinea-lettertype"/>
    <w:link w:val="Contact"/>
    <w:uiPriority w:val="14"/>
    <w:rsid w:val="002F19EC"/>
    <w:rPr>
      <w:rFonts w:asciiTheme="majorHAnsi" w:hAnsiTheme="majorHAnsi"/>
      <w:sz w:val="20"/>
    </w:rPr>
  </w:style>
  <w:style w:type="paragraph" w:customStyle="1" w:styleId="Vaardigheidsscore">
    <w:name w:val="Vaardigheidsscore"/>
    <w:basedOn w:val="Standaard"/>
    <w:link w:val="Tekensvoorvaardigheidsscore"/>
    <w:uiPriority w:val="16"/>
    <w:qFormat/>
    <w:rsid w:val="008E2197"/>
    <w:pPr>
      <w:jc w:val="center"/>
    </w:pPr>
    <w:rPr>
      <w:rFonts w:asciiTheme="majorHAnsi" w:hAnsiTheme="majorHAnsi"/>
      <w:color w:val="7F8FA9" w:themeColor="accent4"/>
      <w:kern w:val="24"/>
    </w:rPr>
  </w:style>
  <w:style w:type="character" w:customStyle="1" w:styleId="Tekensvoorvaardigheid">
    <w:name w:val="Tekens voor vaardigheid"/>
    <w:basedOn w:val="Standaardalinea-lettertype"/>
    <w:link w:val="Vaardigheid"/>
    <w:uiPriority w:val="17"/>
    <w:rsid w:val="000161E1"/>
    <w:rPr>
      <w:kern w:val="24"/>
    </w:rPr>
  </w:style>
  <w:style w:type="character" w:customStyle="1" w:styleId="Kop2Char">
    <w:name w:val="Kop 2 Char"/>
    <w:basedOn w:val="Standaardalinea-lettertype"/>
    <w:link w:val="Kop2"/>
    <w:uiPriority w:val="9"/>
    <w:rsid w:val="008E2197"/>
    <w:rPr>
      <w:rFonts w:eastAsiaTheme="majorEastAsia" w:cstheme="majorBidi"/>
      <w:color w:val="4A66AC" w:themeColor="accent1"/>
      <w:sz w:val="22"/>
      <w:szCs w:val="26"/>
    </w:rPr>
  </w:style>
  <w:style w:type="character" w:customStyle="1" w:styleId="Tekensvoorvaardigheidsscore">
    <w:name w:val="Tekens voor vaardigheidsscore"/>
    <w:basedOn w:val="Standaardalinea-lettertype"/>
    <w:link w:val="Vaardigheidsscore"/>
    <w:uiPriority w:val="16"/>
    <w:rsid w:val="000161E1"/>
    <w:rPr>
      <w:rFonts w:asciiTheme="majorHAnsi" w:hAnsiTheme="majorHAnsi"/>
      <w:color w:val="7F8FA9" w:themeColor="accent4"/>
      <w:kern w:val="24"/>
    </w:rPr>
  </w:style>
  <w:style w:type="character" w:customStyle="1" w:styleId="Kop3Char">
    <w:name w:val="Kop 3 Char"/>
    <w:basedOn w:val="Standaardalinea-lettertype"/>
    <w:link w:val="Kop3"/>
    <w:uiPriority w:val="9"/>
    <w:rsid w:val="00552F9B"/>
    <w:rPr>
      <w:rFonts w:eastAsiaTheme="majorEastAsia" w:cstheme="majorBidi"/>
      <w:color w:val="4A66AC" w:themeColor="accent1"/>
      <w:sz w:val="22"/>
      <w:szCs w:val="24"/>
    </w:rPr>
  </w:style>
  <w:style w:type="character" w:customStyle="1" w:styleId="Kop4Char">
    <w:name w:val="Kop 4 Char"/>
    <w:basedOn w:val="Standaardalinea-lettertype"/>
    <w:link w:val="Kop4"/>
    <w:uiPriority w:val="9"/>
    <w:rsid w:val="00552F9B"/>
    <w:rPr>
      <w:rFonts w:eastAsiaTheme="majorEastAsia" w:cstheme="majorBidi"/>
      <w:i/>
      <w:iCs/>
    </w:rPr>
  </w:style>
  <w:style w:type="character" w:customStyle="1" w:styleId="Kop5Char">
    <w:name w:val="Kop 5 Char"/>
    <w:basedOn w:val="Standaardalinea-lettertype"/>
    <w:link w:val="Kop5"/>
    <w:uiPriority w:val="9"/>
    <w:rsid w:val="004103C0"/>
    <w:rPr>
      <w:rFonts w:eastAsiaTheme="majorEastAsia" w:cstheme="majorBidi"/>
      <w:i/>
      <w:color w:val="374C80" w:themeColor="accent1" w:themeShade="BF"/>
    </w:rPr>
  </w:style>
  <w:style w:type="paragraph" w:styleId="Lijstopsomteken">
    <w:name w:val="List Bullet"/>
    <w:basedOn w:val="Standaard"/>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Functieomschrijving">
    <w:name w:val="Functieomschrijving"/>
    <w:basedOn w:val="Standaard"/>
    <w:link w:val="Tekensvoorfunctieomschrijving"/>
    <w:uiPriority w:val="18"/>
    <w:qFormat/>
    <w:rsid w:val="00A6425D"/>
    <w:pPr>
      <w:spacing w:after="0"/>
    </w:pPr>
  </w:style>
  <w:style w:type="character" w:customStyle="1" w:styleId="Tekensvoorfunctieomschrijving">
    <w:name w:val="Tekens voor functieomschrijving"/>
    <w:basedOn w:val="Standaardalinea-lettertype"/>
    <w:link w:val="Functieomschrijving"/>
    <w:uiPriority w:val="18"/>
    <w:rsid w:val="000161E1"/>
  </w:style>
  <w:style w:type="character" w:styleId="Hyperlink">
    <w:name w:val="Hyperlink"/>
    <w:basedOn w:val="Standaardalinea-lettertype"/>
    <w:uiPriority w:val="99"/>
    <w:unhideWhenUsed/>
    <w:rsid w:val="00FD0C63"/>
    <w:rPr>
      <w:color w:val="9454C3" w:themeColor="hyperlink"/>
      <w:u w:val="single"/>
    </w:rPr>
  </w:style>
  <w:style w:type="character" w:styleId="Onopgelostemelding">
    <w:name w:val="Unresolved Mention"/>
    <w:basedOn w:val="Standaardalinea-lettertype"/>
    <w:uiPriority w:val="99"/>
    <w:semiHidden/>
    <w:unhideWhenUsed/>
    <w:rsid w:val="00FD0C63"/>
    <w:rPr>
      <w:color w:val="605E5C"/>
      <w:shd w:val="clear" w:color="auto" w:fill="E1DFDD"/>
    </w:rPr>
  </w:style>
  <w:style w:type="paragraph" w:customStyle="1" w:styleId="A6E7B0171B4748A18B03D485EE24650A">
    <w:name w:val="A6E7B0171B4748A18B03D485EE24650A"/>
    <w:rsid w:val="00DC5060"/>
    <w:pPr>
      <w:spacing w:line="278" w:lineRule="auto"/>
    </w:pPr>
    <w:rPr>
      <w:rFonts w:eastAsiaTheme="minorEastAsia"/>
      <w:color w:val="auto"/>
      <w:kern w:val="2"/>
      <w:sz w:val="24"/>
      <w:szCs w:val="24"/>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image" Target="media/image15.jpeg"/><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sv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loe\AppData\Roaming\Microsoft\Templates\Modern%20initialen%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78F98AE28E4262B79E161F723C303A"/>
        <w:category>
          <w:name w:val="Algemeen"/>
          <w:gallery w:val="placeholder"/>
        </w:category>
        <w:types>
          <w:type w:val="bbPlcHdr"/>
        </w:types>
        <w:behaviors>
          <w:behavior w:val="content"/>
        </w:behaviors>
        <w:guid w:val="{28F25906-D0E4-42A0-8206-44FA918334D9}"/>
      </w:docPartPr>
      <w:docPartBody>
        <w:p w:rsidR="00C445A6" w:rsidRDefault="00C445A6">
          <w:pPr>
            <w:pStyle w:val="3E78F98AE28E4262B79E161F723C303A"/>
          </w:pPr>
          <w:r w:rsidRPr="002F19EC">
            <w:rPr>
              <w:lang w:bidi="nl-NL"/>
            </w:rPr>
            <w:t>OVER MIJ</w:t>
          </w:r>
        </w:p>
      </w:docPartBody>
    </w:docPart>
    <w:docPart>
      <w:docPartPr>
        <w:name w:val="DFDBF28139814D2CB3F4900F69BDAE0D"/>
        <w:category>
          <w:name w:val="Algemeen"/>
          <w:gallery w:val="placeholder"/>
        </w:category>
        <w:types>
          <w:type w:val="bbPlcHdr"/>
        </w:types>
        <w:behaviors>
          <w:behavior w:val="content"/>
        </w:behaviors>
        <w:guid w:val="{BE5C03B5-2345-4B01-ABB9-FE40FFCAEB3E}"/>
      </w:docPartPr>
      <w:docPartBody>
        <w:p w:rsidR="00C445A6" w:rsidRDefault="00C445A6" w:rsidP="00C445A6">
          <w:pPr>
            <w:pStyle w:val="DFDBF28139814D2CB3F4900F69BDAE0D"/>
          </w:pPr>
          <w:r w:rsidRPr="002F19EC">
            <w:rPr>
              <w:lang w:bidi="nl-NL"/>
            </w:rPr>
            <w:t>Vaardigheden</w:t>
          </w:r>
        </w:p>
      </w:docPartBody>
    </w:docPart>
    <w:docPart>
      <w:docPartPr>
        <w:name w:val="42F75EAE16344439B77454C64EE8E639"/>
        <w:category>
          <w:name w:val="Algemeen"/>
          <w:gallery w:val="placeholder"/>
        </w:category>
        <w:types>
          <w:type w:val="bbPlcHdr"/>
        </w:types>
        <w:behaviors>
          <w:behavior w:val="content"/>
        </w:behaviors>
        <w:guid w:val="{BE44E746-74B7-43CA-90AA-043005F1EFF8}"/>
      </w:docPartPr>
      <w:docPartBody>
        <w:p w:rsidR="00C445A6" w:rsidRDefault="00C445A6" w:rsidP="00C445A6">
          <w:pPr>
            <w:pStyle w:val="42F75EAE16344439B77454C64EE8E639"/>
          </w:pPr>
          <w:r w:rsidRPr="002F19EC">
            <w:rPr>
              <w:lang w:bidi="nl-NL"/>
            </w:rPr>
            <w:t>Opleiding</w:t>
          </w:r>
        </w:p>
      </w:docPartBody>
    </w:docPart>
    <w:docPart>
      <w:docPartPr>
        <w:name w:val="35279480386D43C39F386EAE5E20D21D"/>
        <w:category>
          <w:name w:val="Algemeen"/>
          <w:gallery w:val="placeholder"/>
        </w:category>
        <w:types>
          <w:type w:val="bbPlcHdr"/>
        </w:types>
        <w:behaviors>
          <w:behavior w:val="content"/>
        </w:behaviors>
        <w:guid w:val="{717E36F9-D4D8-47A9-8F69-789F7332DE9D}"/>
      </w:docPartPr>
      <w:docPartBody>
        <w:p w:rsidR="00C445A6" w:rsidRDefault="00C445A6" w:rsidP="00C445A6">
          <w:pPr>
            <w:pStyle w:val="35279480386D43C39F386EAE5E20D21D"/>
          </w:pPr>
          <w:r w:rsidRPr="002F19EC">
            <w:rPr>
              <w:lang w:bidi="nl-NL"/>
            </w:rPr>
            <w:t>Werkervaring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Rockwell">
    <w:altName w:val="Cambria"/>
    <w:panose1 w:val="02060603020205020403"/>
    <w:charset w:val="00"/>
    <w:family w:val="roman"/>
    <w:pitch w:val="variable"/>
    <w:sig w:usb0="00000007" w:usb1="00000000" w:usb2="00000000" w:usb3="00000000" w:csb0="0000000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D8A"/>
    <w:multiLevelType w:val="multilevel"/>
    <w:tmpl w:val="9D984FD2"/>
    <w:styleLink w:val="BullettedList"/>
    <w:lvl w:ilvl="0">
      <w:start w:val="1"/>
      <w:numFmt w:val="bullet"/>
      <w:pStyle w:val="Lijstopsomteken"/>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3CF2105"/>
    <w:multiLevelType w:val="multilevel"/>
    <w:tmpl w:val="9D984FD2"/>
    <w:numStyleLink w:val="BullettedList"/>
  </w:abstractNum>
  <w:num w:numId="1" w16cid:durableId="573199763">
    <w:abstractNumId w:val="0"/>
  </w:num>
  <w:num w:numId="2" w16cid:durableId="1589920494">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A6"/>
    <w:rsid w:val="0043751B"/>
    <w:rsid w:val="00523176"/>
    <w:rsid w:val="005304BE"/>
    <w:rsid w:val="0067209D"/>
    <w:rsid w:val="00693EEF"/>
    <w:rsid w:val="00771C0D"/>
    <w:rsid w:val="007A222E"/>
    <w:rsid w:val="00A726E8"/>
    <w:rsid w:val="00C445A6"/>
    <w:rsid w:val="00CE50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E78F98AE28E4262B79E161F723C303A">
    <w:name w:val="3E78F98AE28E4262B79E161F723C303A"/>
  </w:style>
  <w:style w:type="paragraph" w:styleId="Lijstopsomteken">
    <w:name w:val="List Bullet"/>
    <w:basedOn w:val="Standaard"/>
    <w:uiPriority w:val="99"/>
    <w:qFormat/>
    <w:rsid w:val="00C445A6"/>
    <w:pPr>
      <w:numPr>
        <w:numId w:val="2"/>
      </w:numPr>
      <w:spacing w:line="288" w:lineRule="auto"/>
      <w:contextualSpacing/>
    </w:pPr>
    <w:rPr>
      <w:rFonts w:eastAsiaTheme="minorHAnsi"/>
      <w:color w:val="262626" w:themeColor="text1" w:themeTint="D9"/>
      <w:kern w:val="0"/>
      <w:sz w:val="18"/>
      <w:szCs w:val="18"/>
      <w:lang w:eastAsia="en-US"/>
      <w14:ligatures w14:val="none"/>
    </w:rPr>
  </w:style>
  <w:style w:type="numbering" w:customStyle="1" w:styleId="BullettedList">
    <w:name w:val="BullettedList"/>
    <w:uiPriority w:val="99"/>
    <w:rsid w:val="00C445A6"/>
    <w:pPr>
      <w:numPr>
        <w:numId w:val="1"/>
      </w:numPr>
    </w:pPr>
  </w:style>
  <w:style w:type="paragraph" w:customStyle="1" w:styleId="DFDBF28139814D2CB3F4900F69BDAE0D">
    <w:name w:val="DFDBF28139814D2CB3F4900F69BDAE0D"/>
    <w:rsid w:val="00C445A6"/>
  </w:style>
  <w:style w:type="paragraph" w:customStyle="1" w:styleId="42F75EAE16344439B77454C64EE8E639">
    <w:name w:val="42F75EAE16344439B77454C64EE8E639"/>
    <w:rsid w:val="00C445A6"/>
  </w:style>
  <w:style w:type="paragraph" w:customStyle="1" w:styleId="35279480386D43C39F386EAE5E20D21D">
    <w:name w:val="35279480386D43C39F386EAE5E20D21D"/>
    <w:rsid w:val="00C445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Resume">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customXml/itemProps4.xml><?xml version="1.0" encoding="utf-8"?>
<ds:datastoreItem xmlns:ds="http://schemas.openxmlformats.org/officeDocument/2006/customXml" ds:itemID="{CD49CE76-181B-43D2-B055-B2578A62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initialen cv</Template>
  <TotalTime>8</TotalTime>
  <Pages>1</Pages>
  <Words>104</Words>
  <Characters>572</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Ongolesono</dc:creator>
  <cp:keywords/>
  <dc:description/>
  <cp:lastModifiedBy>Chloe Ongolesono</cp:lastModifiedBy>
  <cp:revision>8</cp:revision>
  <dcterms:created xsi:type="dcterms:W3CDTF">2024-12-05T08:24:00Z</dcterms:created>
  <dcterms:modified xsi:type="dcterms:W3CDTF">2024-12-05T18:11:00Z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